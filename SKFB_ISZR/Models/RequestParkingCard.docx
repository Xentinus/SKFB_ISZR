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1B910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4FD566DD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48D81423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489531D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4346558E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 xml:space="preserve">Kérem engedélyezni </w:t>
      </w:r>
      <w:r w:rsidR="00D138A9">
        <w:rPr>
          <w:rFonts w:ascii="Calibri" w:hAnsi="Calibri"/>
          <w:sz w:val="20"/>
        </w:rPr>
        <w:t>parkolási engedély</w:t>
      </w:r>
      <w:r w:rsidRPr="00AF7E2A">
        <w:rPr>
          <w:rFonts w:ascii="Calibri" w:hAnsi="Calibri"/>
          <w:sz w:val="20"/>
        </w:rPr>
        <w:t xml:space="preserve">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&lt;lastName&gt; &lt;firstName&gt;</w:t>
      </w:r>
      <w:r w:rsidR="00D17B7D">
        <w:rPr>
          <w:rFonts w:ascii="Calibri" w:hAnsi="Calibri"/>
          <w:b/>
          <w:sz w:val="20"/>
        </w:rPr>
        <w:t xml:space="preserve"> bv. </w:t>
      </w:r>
      <w:r w:rsidR="0049638C">
        <w:rPr>
          <w:rFonts w:ascii="Calibri" w:hAnsi="Calibri"/>
          <w:b/>
          <w:sz w:val="20"/>
        </w:rPr>
        <w:t>&lt;rank&gt;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 xml:space="preserve">részére, </w:t>
      </w:r>
      <w:r w:rsidR="00D138A9" w:rsidRPr="00D138A9">
        <w:rPr>
          <w:rFonts w:ascii="Calibri" w:hAnsi="Calibri"/>
          <w:sz w:val="20"/>
        </w:rPr>
        <w:t>a Sopronkőhidai Fegyház és Bö</w:t>
      </w:r>
      <w:r w:rsidR="00D138A9">
        <w:rPr>
          <w:rFonts w:ascii="Calibri" w:hAnsi="Calibri"/>
          <w:sz w:val="20"/>
        </w:rPr>
        <w:t>rtön parkolójának használatáh</w:t>
      </w:r>
      <w:bookmarkStart w:id="0" w:name="_GoBack"/>
      <w:bookmarkEnd w:id="0"/>
      <w:r w:rsidR="00D138A9">
        <w:rPr>
          <w:rFonts w:ascii="Calibri" w:hAnsi="Calibri"/>
          <w:sz w:val="20"/>
        </w:rPr>
        <w:t>oz</w:t>
      </w:r>
      <w:r w:rsidR="0049638C">
        <w:rPr>
          <w:rFonts w:ascii="Calibri" w:hAnsi="Calibri"/>
          <w:sz w:val="20"/>
        </w:rPr>
        <w:t>.</w:t>
      </w:r>
    </w:p>
    <w:p w14:paraId="7C4CF02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2EA580D4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1E4C0049" w14:textId="77777777" w:rsidR="0049638C" w:rsidRDefault="0049638C" w:rsidP="0049638C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64B3BDFE" w14:textId="77777777" w:rsidR="0049638C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Jármű típusa</w:t>
      </w:r>
      <w:r w:rsidR="0049638C" w:rsidRPr="00750F00">
        <w:rPr>
          <w:b/>
          <w:sz w:val="20"/>
        </w:rPr>
        <w:t xml:space="preserve">: </w:t>
      </w:r>
      <w:bookmarkStart w:id="1" w:name="carType"/>
      <w:r w:rsidR="0049638C">
        <w:rPr>
          <w:bCs/>
          <w:sz w:val="20"/>
        </w:rPr>
        <w:t>&lt;</w:t>
      </w:r>
      <w:r>
        <w:rPr>
          <w:bCs/>
          <w:sz w:val="20"/>
        </w:rPr>
        <w:t>carType</w:t>
      </w:r>
      <w:r w:rsidR="0049638C">
        <w:rPr>
          <w:bCs/>
          <w:sz w:val="20"/>
        </w:rPr>
        <w:t>&gt;</w:t>
      </w:r>
      <w:bookmarkEnd w:id="1"/>
    </w:p>
    <w:p w14:paraId="5E8CB26E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 xml:space="preserve">Jármű márkája: </w:t>
      </w:r>
      <w:bookmarkStart w:id="2" w:name="carBrand"/>
      <w:r w:rsidRPr="00D138A9">
        <w:rPr>
          <w:sz w:val="20"/>
        </w:rPr>
        <w:t>&lt;carBrand&gt;</w:t>
      </w:r>
      <w:bookmarkEnd w:id="2"/>
    </w:p>
    <w:p w14:paraId="56A61B26" w14:textId="77777777" w:rsidR="00D138A9" w:rsidRDefault="00D138A9" w:rsidP="00D138A9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 w:rsidRPr="00D138A9">
        <w:rPr>
          <w:b/>
          <w:bCs/>
          <w:sz w:val="20"/>
        </w:rPr>
        <w:t>Jármű modellje:</w:t>
      </w:r>
      <w:r>
        <w:rPr>
          <w:bCs/>
          <w:sz w:val="20"/>
        </w:rPr>
        <w:t xml:space="preserve"> </w:t>
      </w:r>
      <w:bookmarkStart w:id="3" w:name="carModell"/>
      <w:r>
        <w:rPr>
          <w:bCs/>
          <w:sz w:val="20"/>
        </w:rPr>
        <w:t>&lt;carModell&gt;</w:t>
      </w:r>
      <w:bookmarkEnd w:id="3"/>
    </w:p>
    <w:p w14:paraId="3D6C5DF1" w14:textId="3C6B4E70" w:rsidR="00D138A9" w:rsidRDefault="00CE736E" w:rsidP="006A3068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bCs/>
          <w:sz w:val="20"/>
        </w:rPr>
        <w:t>Jármű r</w:t>
      </w:r>
      <w:r w:rsidR="00D138A9" w:rsidRPr="00D138A9">
        <w:rPr>
          <w:b/>
          <w:bCs/>
          <w:sz w:val="20"/>
        </w:rPr>
        <w:t>endszám</w:t>
      </w:r>
      <w:r>
        <w:rPr>
          <w:b/>
          <w:bCs/>
          <w:sz w:val="20"/>
        </w:rPr>
        <w:t>a</w:t>
      </w:r>
      <w:r w:rsidR="00D138A9" w:rsidRPr="00D138A9">
        <w:rPr>
          <w:b/>
          <w:bCs/>
          <w:sz w:val="20"/>
        </w:rPr>
        <w:t>:</w:t>
      </w:r>
      <w:r w:rsidR="00D138A9">
        <w:rPr>
          <w:bCs/>
          <w:sz w:val="20"/>
        </w:rPr>
        <w:t xml:space="preserve"> </w:t>
      </w:r>
      <w:bookmarkStart w:id="4" w:name="licensePlate"/>
      <w:r w:rsidR="00D138A9">
        <w:rPr>
          <w:bCs/>
          <w:sz w:val="20"/>
        </w:rPr>
        <w:t>&lt;licensePlate&gt;</w:t>
      </w:r>
      <w:bookmarkEnd w:id="4"/>
    </w:p>
    <w:p w14:paraId="4DFB92FC" w14:textId="15343880" w:rsidR="00E40B80" w:rsidRDefault="00E40B80" w:rsidP="00E40B80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</w:r>
      <w:r w:rsidR="00592814">
        <w:rPr>
          <w:b/>
          <w:sz w:val="20"/>
        </w:rPr>
        <w:t>Engedélyezem</w:t>
      </w:r>
      <w:r>
        <w:rPr>
          <w:b/>
          <w:sz w:val="20"/>
        </w:rPr>
        <w:t>:</w:t>
      </w:r>
    </w:p>
    <w:p w14:paraId="4742B70C" w14:textId="77777777" w:rsidR="00E40B80" w:rsidRDefault="00E40B80" w:rsidP="00E40B80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6575179B" w14:textId="6859476B" w:rsidR="00E40B80" w:rsidRDefault="00E40B80" w:rsidP="00E40B80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</w:r>
      <w:r w:rsidR="00592814">
        <w:rPr>
          <w:b/>
          <w:sz w:val="20"/>
        </w:rPr>
        <w:t>Fülöp István bv.ezds.</w:t>
      </w:r>
    </w:p>
    <w:p w14:paraId="0E94B0D9" w14:textId="37E637F6" w:rsidR="0049638C" w:rsidRPr="00326D27" w:rsidRDefault="00E40B80" w:rsidP="00592814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A32BE0">
        <w:rPr>
          <w:bCs/>
          <w:sz w:val="20"/>
        </w:rPr>
        <w:t>K</w:t>
      </w:r>
      <w:r w:rsidR="00592814">
        <w:rPr>
          <w:bCs/>
          <w:sz w:val="20"/>
        </w:rPr>
        <w:t>ijelölt ügyintéző</w:t>
      </w:r>
      <w:r w:rsidR="00592814">
        <w:rPr>
          <w:bCs/>
          <w:sz w:val="20"/>
        </w:rPr>
        <w:tab/>
        <w:t>Intézetparancsnok</w:t>
      </w:r>
    </w:p>
    <w:sectPr w:rsidR="0049638C" w:rsidRPr="00326D27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FF6B5" w14:textId="77777777" w:rsidR="005834C2" w:rsidRDefault="005834C2">
      <w:r>
        <w:separator/>
      </w:r>
    </w:p>
  </w:endnote>
  <w:endnote w:type="continuationSeparator" w:id="0">
    <w:p w14:paraId="304AAD2B" w14:textId="77777777" w:rsidR="005834C2" w:rsidRDefault="0058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5100A" w14:textId="77777777" w:rsidR="005834C2" w:rsidRDefault="005834C2">
      <w:r>
        <w:separator/>
      </w:r>
    </w:p>
  </w:footnote>
  <w:footnote w:type="continuationSeparator" w:id="0">
    <w:p w14:paraId="6DFF54F3" w14:textId="77777777" w:rsidR="005834C2" w:rsidRDefault="0058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940A3" w14:textId="77777777" w:rsidR="0049638C" w:rsidRDefault="005834C2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20D87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Oldalszm"/>
      </w:rPr>
      <w:fldChar w:fldCharType="begin"/>
    </w:r>
    <w:r w:rsidR="0049638C">
      <w:rPr>
        <w:rStyle w:val="Oldalszm"/>
      </w:rPr>
      <w:instrText xml:space="preserve">PAGE  </w:instrText>
    </w:r>
    <w:r w:rsidR="0049638C">
      <w:rPr>
        <w:rStyle w:val="Oldalszm"/>
      </w:rPr>
      <w:fldChar w:fldCharType="separate"/>
    </w:r>
    <w:r w:rsidR="0049638C">
      <w:rPr>
        <w:rStyle w:val="Oldalszm"/>
        <w:noProof/>
      </w:rPr>
      <w:t>1</w:t>
    </w:r>
    <w:r w:rsidR="0049638C">
      <w:rPr>
        <w:rStyle w:val="Oldalszm"/>
      </w:rPr>
      <w:fldChar w:fldCharType="end"/>
    </w:r>
  </w:p>
  <w:p w14:paraId="31F1A58D" w14:textId="77777777" w:rsidR="0049638C" w:rsidRDefault="004963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465E" w14:textId="77777777" w:rsidR="0049638C" w:rsidRPr="005F45D5" w:rsidRDefault="0049638C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 w:rsidR="00D138A9"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38455166" w14:textId="77777777" w:rsidR="0049638C" w:rsidRDefault="0049638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CA3E2" w14:textId="77777777" w:rsidR="0049638C" w:rsidRDefault="001C280B" w:rsidP="00802292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2BF6A182" wp14:editId="2F9EB9A4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6621D" w14:textId="77777777" w:rsidR="001E112B" w:rsidRDefault="001E112B" w:rsidP="001E112B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16597F43" w14:textId="56BED4C4" w:rsidR="0049638C" w:rsidRPr="00A16ABE" w:rsidRDefault="001E112B" w:rsidP="001E112B">
    <w:pPr>
      <w:pStyle w:val="lfej"/>
      <w:jc w:val="center"/>
      <w:rPr>
        <w:sz w:val="22"/>
      </w:rPr>
    </w:pPr>
    <w:r>
      <w:rPr>
        <w:sz w:val="24"/>
        <w:szCs w:val="24"/>
      </w:rPr>
      <w:t>I. AGGLOMERÁCIÓ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472E"/>
    <w:rsid w:val="0001737F"/>
    <w:rsid w:val="00031AFC"/>
    <w:rsid w:val="00051FBF"/>
    <w:rsid w:val="00081CC6"/>
    <w:rsid w:val="00092D35"/>
    <w:rsid w:val="000B3547"/>
    <w:rsid w:val="000B5F5D"/>
    <w:rsid w:val="000C6DE8"/>
    <w:rsid w:val="000D0E1B"/>
    <w:rsid w:val="000F40DE"/>
    <w:rsid w:val="001208A1"/>
    <w:rsid w:val="001300D6"/>
    <w:rsid w:val="001641D0"/>
    <w:rsid w:val="001923D6"/>
    <w:rsid w:val="00192BD8"/>
    <w:rsid w:val="001C280B"/>
    <w:rsid w:val="001E112B"/>
    <w:rsid w:val="00223424"/>
    <w:rsid w:val="00233CB4"/>
    <w:rsid w:val="00237A6E"/>
    <w:rsid w:val="00270F41"/>
    <w:rsid w:val="00271D55"/>
    <w:rsid w:val="002B194D"/>
    <w:rsid w:val="002B216F"/>
    <w:rsid w:val="002D0323"/>
    <w:rsid w:val="002E74D5"/>
    <w:rsid w:val="002F3489"/>
    <w:rsid w:val="00315381"/>
    <w:rsid w:val="00326D27"/>
    <w:rsid w:val="00337B50"/>
    <w:rsid w:val="00345089"/>
    <w:rsid w:val="00380B24"/>
    <w:rsid w:val="003F20E7"/>
    <w:rsid w:val="00402257"/>
    <w:rsid w:val="00411F54"/>
    <w:rsid w:val="004249DB"/>
    <w:rsid w:val="00444AC7"/>
    <w:rsid w:val="00450AC9"/>
    <w:rsid w:val="004525C8"/>
    <w:rsid w:val="00453E46"/>
    <w:rsid w:val="004711CD"/>
    <w:rsid w:val="00477890"/>
    <w:rsid w:val="00483A55"/>
    <w:rsid w:val="00484D33"/>
    <w:rsid w:val="0049638C"/>
    <w:rsid w:val="004E5D53"/>
    <w:rsid w:val="005648DF"/>
    <w:rsid w:val="005834C2"/>
    <w:rsid w:val="00592814"/>
    <w:rsid w:val="005B10E5"/>
    <w:rsid w:val="005C68BD"/>
    <w:rsid w:val="005D3602"/>
    <w:rsid w:val="005E66A8"/>
    <w:rsid w:val="00621D3A"/>
    <w:rsid w:val="00651FD1"/>
    <w:rsid w:val="006636E6"/>
    <w:rsid w:val="006A3068"/>
    <w:rsid w:val="006F4391"/>
    <w:rsid w:val="0077059B"/>
    <w:rsid w:val="00780B99"/>
    <w:rsid w:val="007A5319"/>
    <w:rsid w:val="007B138F"/>
    <w:rsid w:val="007B4526"/>
    <w:rsid w:val="007C3525"/>
    <w:rsid w:val="007F708B"/>
    <w:rsid w:val="007F7950"/>
    <w:rsid w:val="00802292"/>
    <w:rsid w:val="00835F35"/>
    <w:rsid w:val="00845AFE"/>
    <w:rsid w:val="008C5CAF"/>
    <w:rsid w:val="00924387"/>
    <w:rsid w:val="00933DDF"/>
    <w:rsid w:val="009A3F06"/>
    <w:rsid w:val="009D1693"/>
    <w:rsid w:val="009D55B1"/>
    <w:rsid w:val="00A07850"/>
    <w:rsid w:val="00A13438"/>
    <w:rsid w:val="00A16ABE"/>
    <w:rsid w:val="00A32BE0"/>
    <w:rsid w:val="00A639B7"/>
    <w:rsid w:val="00AE387F"/>
    <w:rsid w:val="00AF7E2A"/>
    <w:rsid w:val="00B262EE"/>
    <w:rsid w:val="00B51C32"/>
    <w:rsid w:val="00B61757"/>
    <w:rsid w:val="00B61B3E"/>
    <w:rsid w:val="00B95E12"/>
    <w:rsid w:val="00BC1A16"/>
    <w:rsid w:val="00BC485C"/>
    <w:rsid w:val="00BC61AE"/>
    <w:rsid w:val="00BE3B7F"/>
    <w:rsid w:val="00BE7CF8"/>
    <w:rsid w:val="00C05953"/>
    <w:rsid w:val="00C63D8B"/>
    <w:rsid w:val="00C70F4C"/>
    <w:rsid w:val="00CA6D26"/>
    <w:rsid w:val="00CC1DBF"/>
    <w:rsid w:val="00CC6160"/>
    <w:rsid w:val="00CC6FBB"/>
    <w:rsid w:val="00CE736E"/>
    <w:rsid w:val="00D138A9"/>
    <w:rsid w:val="00D17B7D"/>
    <w:rsid w:val="00D37F04"/>
    <w:rsid w:val="00D5789B"/>
    <w:rsid w:val="00DD5E7F"/>
    <w:rsid w:val="00DF09EC"/>
    <w:rsid w:val="00DF5958"/>
    <w:rsid w:val="00E13197"/>
    <w:rsid w:val="00E208CE"/>
    <w:rsid w:val="00E40B80"/>
    <w:rsid w:val="00E6228F"/>
    <w:rsid w:val="00EA44E5"/>
    <w:rsid w:val="00EC0181"/>
    <w:rsid w:val="00EC23D1"/>
    <w:rsid w:val="00ED3CC7"/>
    <w:rsid w:val="00EE01DD"/>
    <w:rsid w:val="00F1611D"/>
    <w:rsid w:val="00F70BA1"/>
    <w:rsid w:val="00F75742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A230DE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17</cp:revision>
  <cp:lastPrinted>2020-01-15T11:43:00Z</cp:lastPrinted>
  <dcterms:created xsi:type="dcterms:W3CDTF">2021-08-04T08:12:00Z</dcterms:created>
  <dcterms:modified xsi:type="dcterms:W3CDTF">2023-01-06T11:17:00Z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