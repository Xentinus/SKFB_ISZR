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DAF2D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1D262006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5AA75561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608343D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26CEE554" w14:textId="77777777" w:rsidR="00BD7FD2" w:rsidRDefault="00F8557A" w:rsidP="001F5CBF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 w:rsidR="000F5D0B">
        <w:rPr>
          <w:rFonts w:ascii="Calibri" w:hAnsi="Calibri"/>
          <w:sz w:val="20"/>
        </w:rPr>
        <w:t>email cím elkészítését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</w:t>
      </w:r>
      <w:proofErr w:type="spellStart"/>
      <w:r w:rsidR="00BD7FD2">
        <w:rPr>
          <w:rFonts w:ascii="Calibri" w:hAnsi="Calibri"/>
          <w:b/>
          <w:sz w:val="20"/>
        </w:rPr>
        <w:t>lastName</w:t>
      </w:r>
      <w:proofErr w:type="spellEnd"/>
      <w:r w:rsidR="00BD7FD2">
        <w:rPr>
          <w:rFonts w:ascii="Calibri" w:hAnsi="Calibri"/>
          <w:b/>
          <w:sz w:val="20"/>
        </w:rPr>
        <w:t>&gt; &lt;</w:t>
      </w:r>
      <w:proofErr w:type="spellStart"/>
      <w:r w:rsidR="00BD7FD2">
        <w:rPr>
          <w:rFonts w:ascii="Calibri" w:hAnsi="Calibri"/>
          <w:b/>
          <w:sz w:val="20"/>
        </w:rPr>
        <w:t>firstName</w:t>
      </w:r>
      <w:proofErr w:type="spellEnd"/>
      <w:r w:rsidR="00BD7FD2">
        <w:rPr>
          <w:rFonts w:ascii="Calibri" w:hAnsi="Calibri"/>
          <w:b/>
          <w:sz w:val="20"/>
        </w:rPr>
        <w:t xml:space="preserve">&gt; </w:t>
      </w:r>
      <w:proofErr w:type="spellStart"/>
      <w:r w:rsidR="00BD7FD2">
        <w:rPr>
          <w:rFonts w:ascii="Calibri" w:hAnsi="Calibri"/>
          <w:b/>
          <w:sz w:val="20"/>
        </w:rPr>
        <w:t>bv</w:t>
      </w:r>
      <w:proofErr w:type="spellEnd"/>
      <w:r w:rsidR="00BD7FD2">
        <w:rPr>
          <w:rFonts w:ascii="Calibri" w:hAnsi="Calibri"/>
          <w:b/>
          <w:sz w:val="20"/>
        </w:rPr>
        <w:t>. &lt;</w:t>
      </w:r>
      <w:proofErr w:type="spellStart"/>
      <w:r w:rsidR="00BD7FD2">
        <w:rPr>
          <w:rFonts w:ascii="Calibri" w:hAnsi="Calibri"/>
          <w:b/>
          <w:sz w:val="20"/>
        </w:rPr>
        <w:t>rank</w:t>
      </w:r>
      <w:proofErr w:type="spellEnd"/>
      <w:r w:rsidR="00BD7FD2">
        <w:rPr>
          <w:rFonts w:ascii="Calibri" w:hAnsi="Calibri"/>
          <w:b/>
          <w:sz w:val="20"/>
        </w:rPr>
        <w:t>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1F5CBF" w:rsidRPr="00AF7E2A">
        <w:rPr>
          <w:rFonts w:ascii="Calibri" w:hAnsi="Calibri"/>
          <w:sz w:val="20"/>
        </w:rPr>
        <w:t xml:space="preserve">, </w:t>
      </w:r>
      <w:r w:rsidR="001F5CBF">
        <w:rPr>
          <w:rFonts w:ascii="Calibri" w:hAnsi="Calibri"/>
          <w:sz w:val="20"/>
        </w:rPr>
        <w:t>a bv.hu tartományi rendszerben üzemelő email szolgáltatás használatához.</w:t>
      </w:r>
      <w:bookmarkStart w:id="0" w:name="_GoBack"/>
      <w:bookmarkEnd w:id="0"/>
    </w:p>
    <w:p w14:paraId="6A4086E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</w:t>
      </w:r>
      <w:proofErr w:type="spellStart"/>
      <w:r>
        <w:rPr>
          <w:sz w:val="20"/>
        </w:rPr>
        <w:t>username</w:t>
      </w:r>
      <w:proofErr w:type="spellEnd"/>
      <w:r>
        <w:rPr>
          <w:sz w:val="20"/>
        </w:rPr>
        <w:t>&gt;</w:t>
      </w:r>
    </w:p>
    <w:p w14:paraId="48843F62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>
        <w:rPr>
          <w:sz w:val="20"/>
        </w:rPr>
        <w:t>&gt;</w:t>
      </w:r>
      <w:r w:rsidRPr="00750F00">
        <w:rPr>
          <w:b/>
          <w:sz w:val="20"/>
        </w:rPr>
        <w:tab/>
      </w:r>
      <w:r w:rsidR="0016048C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16048C">
        <w:rPr>
          <w:sz w:val="20"/>
        </w:rPr>
        <w:t>post</w:t>
      </w:r>
      <w:r>
        <w:rPr>
          <w:sz w:val="20"/>
        </w:rPr>
        <w:t>&gt;</w:t>
      </w:r>
    </w:p>
    <w:p w14:paraId="148068EC" w14:textId="77777777" w:rsidR="00EC23D1" w:rsidRDefault="00BD7FD2" w:rsidP="00026CF5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>
        <w:rPr>
          <w:sz w:val="20"/>
        </w:rPr>
        <w:t>&gt;</w:t>
      </w:r>
    </w:p>
    <w:p w14:paraId="1FBCEDF9" w14:textId="77777777" w:rsidR="007E6F5B" w:rsidRDefault="007E6F5B" w:rsidP="007E6F5B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2E023A4E" w14:textId="77777777" w:rsidR="007E6F5B" w:rsidRDefault="007E6F5B" w:rsidP="007E6F5B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26839BCD" w14:textId="1BC7030B" w:rsidR="007E6F5B" w:rsidRDefault="00AD3CD2" w:rsidP="007E6F5B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bv.ezds</w:t>
      </w:r>
      <w:proofErr w:type="spellEnd"/>
      <w:r>
        <w:rPr>
          <w:b/>
          <w:sz w:val="20"/>
        </w:rPr>
        <w:t>.</w:t>
      </w:r>
    </w:p>
    <w:p w14:paraId="17891EFF" w14:textId="550B1C55" w:rsidR="00BD7FD2" w:rsidRPr="00BD7FD2" w:rsidRDefault="007E6F5B" w:rsidP="00AD3CD2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0327E4">
        <w:rPr>
          <w:bCs/>
          <w:sz w:val="20"/>
        </w:rPr>
        <w:t>K</w:t>
      </w:r>
      <w:r w:rsidR="00AD3CD2">
        <w:rPr>
          <w:bCs/>
          <w:sz w:val="20"/>
        </w:rPr>
        <w:t>ijelölt ügyintéző</w:t>
      </w:r>
      <w:r w:rsidR="00AD3CD2">
        <w:rPr>
          <w:bCs/>
          <w:sz w:val="20"/>
        </w:rPr>
        <w:tab/>
        <w:t>Intézetparancsnok</w:t>
      </w: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18B70" w14:textId="77777777" w:rsidR="00BE1125" w:rsidRDefault="00BE1125">
      <w:r>
        <w:separator/>
      </w:r>
    </w:p>
  </w:endnote>
  <w:endnote w:type="continuationSeparator" w:id="0">
    <w:p w14:paraId="2184F601" w14:textId="77777777" w:rsidR="00BE1125" w:rsidRDefault="00BE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B1183" w14:textId="77777777" w:rsidR="00BE1125" w:rsidRDefault="00BE1125">
      <w:r>
        <w:separator/>
      </w:r>
    </w:p>
  </w:footnote>
  <w:footnote w:type="continuationSeparator" w:id="0">
    <w:p w14:paraId="40B639C6" w14:textId="77777777" w:rsidR="00BE1125" w:rsidRDefault="00BE1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3FC62" w14:textId="77777777" w:rsidR="000F5D0B" w:rsidRDefault="00BE1125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1C8EB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19661CA3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6851A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4AAD0259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A4B87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29145E09" wp14:editId="0D683778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42A0D" w14:textId="77777777" w:rsidR="0057217C" w:rsidRDefault="0057217C" w:rsidP="0057217C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6DEF7EA9" w14:textId="70FE19E0" w:rsidR="000F5D0B" w:rsidRPr="00687B27" w:rsidRDefault="0057217C" w:rsidP="0057217C">
    <w:pPr>
      <w:pStyle w:val="lfej"/>
      <w:jc w:val="center"/>
      <w:rPr>
        <w:sz w:val="22"/>
      </w:rPr>
    </w:pPr>
    <w:r>
      <w:rPr>
        <w:sz w:val="24"/>
        <w:szCs w:val="24"/>
      </w:rPr>
      <w:t>I. AGGLOMERÁCIÓ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26CF5"/>
    <w:rsid w:val="000327E4"/>
    <w:rsid w:val="000B3547"/>
    <w:rsid w:val="000B5F5D"/>
    <w:rsid w:val="000C3EAB"/>
    <w:rsid w:val="000D2158"/>
    <w:rsid w:val="000D6E48"/>
    <w:rsid w:val="000F3CD1"/>
    <w:rsid w:val="000F5D0B"/>
    <w:rsid w:val="001300D6"/>
    <w:rsid w:val="00141CED"/>
    <w:rsid w:val="0015386F"/>
    <w:rsid w:val="0016048C"/>
    <w:rsid w:val="001733A8"/>
    <w:rsid w:val="001923D6"/>
    <w:rsid w:val="00192BD8"/>
    <w:rsid w:val="001C28B4"/>
    <w:rsid w:val="001D68DC"/>
    <w:rsid w:val="001F3DD4"/>
    <w:rsid w:val="001F5CBF"/>
    <w:rsid w:val="00213698"/>
    <w:rsid w:val="00215ED7"/>
    <w:rsid w:val="00231183"/>
    <w:rsid w:val="00236A5E"/>
    <w:rsid w:val="00252207"/>
    <w:rsid w:val="00267777"/>
    <w:rsid w:val="00270F41"/>
    <w:rsid w:val="002718DD"/>
    <w:rsid w:val="00286B8A"/>
    <w:rsid w:val="00291594"/>
    <w:rsid w:val="0029740B"/>
    <w:rsid w:val="002A0A69"/>
    <w:rsid w:val="002A6046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190A"/>
    <w:rsid w:val="00326446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83A55"/>
    <w:rsid w:val="004C0FC0"/>
    <w:rsid w:val="004D19E7"/>
    <w:rsid w:val="004E1A81"/>
    <w:rsid w:val="004E5D53"/>
    <w:rsid w:val="004F518C"/>
    <w:rsid w:val="004F7732"/>
    <w:rsid w:val="0050044D"/>
    <w:rsid w:val="005022C0"/>
    <w:rsid w:val="00536DAD"/>
    <w:rsid w:val="005648DF"/>
    <w:rsid w:val="0057217C"/>
    <w:rsid w:val="00583C50"/>
    <w:rsid w:val="00584CA7"/>
    <w:rsid w:val="00592FF7"/>
    <w:rsid w:val="005977BC"/>
    <w:rsid w:val="005C3178"/>
    <w:rsid w:val="005D20AB"/>
    <w:rsid w:val="00617834"/>
    <w:rsid w:val="00621D3A"/>
    <w:rsid w:val="00637451"/>
    <w:rsid w:val="00651065"/>
    <w:rsid w:val="006636E6"/>
    <w:rsid w:val="00687B27"/>
    <w:rsid w:val="006B3707"/>
    <w:rsid w:val="006C54D9"/>
    <w:rsid w:val="006C5709"/>
    <w:rsid w:val="006D4214"/>
    <w:rsid w:val="006E2327"/>
    <w:rsid w:val="006E2CAC"/>
    <w:rsid w:val="006F160D"/>
    <w:rsid w:val="00716910"/>
    <w:rsid w:val="00725B49"/>
    <w:rsid w:val="00731460"/>
    <w:rsid w:val="00753000"/>
    <w:rsid w:val="007567EF"/>
    <w:rsid w:val="00772B0C"/>
    <w:rsid w:val="00783E66"/>
    <w:rsid w:val="00793B1F"/>
    <w:rsid w:val="007A1032"/>
    <w:rsid w:val="007A5319"/>
    <w:rsid w:val="007B138F"/>
    <w:rsid w:val="007E6F5B"/>
    <w:rsid w:val="007F0E7D"/>
    <w:rsid w:val="007F1156"/>
    <w:rsid w:val="008014B4"/>
    <w:rsid w:val="00802FBE"/>
    <w:rsid w:val="00835F35"/>
    <w:rsid w:val="00841E55"/>
    <w:rsid w:val="00852CFF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55288"/>
    <w:rsid w:val="00957E88"/>
    <w:rsid w:val="00962A7B"/>
    <w:rsid w:val="009E5AE4"/>
    <w:rsid w:val="009F5FB4"/>
    <w:rsid w:val="00A26D56"/>
    <w:rsid w:val="00A560C9"/>
    <w:rsid w:val="00AD3CD2"/>
    <w:rsid w:val="00AD4716"/>
    <w:rsid w:val="00AF7E2A"/>
    <w:rsid w:val="00B234B2"/>
    <w:rsid w:val="00B23978"/>
    <w:rsid w:val="00B262EE"/>
    <w:rsid w:val="00B34198"/>
    <w:rsid w:val="00B650FE"/>
    <w:rsid w:val="00B7031F"/>
    <w:rsid w:val="00B7357B"/>
    <w:rsid w:val="00B81BCF"/>
    <w:rsid w:val="00B929A9"/>
    <w:rsid w:val="00B95E12"/>
    <w:rsid w:val="00BB1945"/>
    <w:rsid w:val="00BC61AE"/>
    <w:rsid w:val="00BD7FD2"/>
    <w:rsid w:val="00BE1125"/>
    <w:rsid w:val="00BF3528"/>
    <w:rsid w:val="00BF3A25"/>
    <w:rsid w:val="00C05953"/>
    <w:rsid w:val="00C42438"/>
    <w:rsid w:val="00C62790"/>
    <w:rsid w:val="00C62992"/>
    <w:rsid w:val="00C70F4C"/>
    <w:rsid w:val="00CA6ED7"/>
    <w:rsid w:val="00CD019A"/>
    <w:rsid w:val="00CD1C94"/>
    <w:rsid w:val="00CD5FC6"/>
    <w:rsid w:val="00CE05E1"/>
    <w:rsid w:val="00CF2488"/>
    <w:rsid w:val="00D008CC"/>
    <w:rsid w:val="00D3719A"/>
    <w:rsid w:val="00D37282"/>
    <w:rsid w:val="00D421E6"/>
    <w:rsid w:val="00D5789B"/>
    <w:rsid w:val="00D76C0E"/>
    <w:rsid w:val="00DF7157"/>
    <w:rsid w:val="00DF794F"/>
    <w:rsid w:val="00E13197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2744F"/>
    <w:rsid w:val="00F70BA1"/>
    <w:rsid w:val="00F8557A"/>
    <w:rsid w:val="00FA3129"/>
    <w:rsid w:val="00FA39D3"/>
    <w:rsid w:val="00FC2A25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4F076F4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4E1E2-31C8-4454-9333-09325118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16</cp:revision>
  <cp:lastPrinted>2018-07-02T08:53:00Z</cp:lastPrinted>
  <dcterms:created xsi:type="dcterms:W3CDTF">2021-08-04T08:12:00Z</dcterms:created>
  <dcterms:modified xsi:type="dcterms:W3CDTF">2023-01-06T11:17:00Z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