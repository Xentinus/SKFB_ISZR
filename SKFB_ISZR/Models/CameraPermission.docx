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30B64" w14:textId="77777777" w:rsidR="00402257" w:rsidRPr="00750F00" w:rsidRDefault="00402257" w:rsidP="006E2327">
      <w:pPr>
        <w:tabs>
          <w:tab w:val="left" w:pos="7655"/>
        </w:tabs>
        <w:rPr>
          <w:b/>
          <w:sz w:val="20"/>
        </w:rPr>
      </w:pPr>
    </w:p>
    <w:p w14:paraId="6848CC2C" w14:textId="77777777" w:rsidR="00402257" w:rsidRPr="00750F00" w:rsidRDefault="00651065" w:rsidP="004249DB">
      <w:pPr>
        <w:tabs>
          <w:tab w:val="left" w:pos="284"/>
          <w:tab w:val="left" w:pos="6521"/>
        </w:tabs>
        <w:ind w:left="284"/>
        <w:rPr>
          <w:b/>
          <w:sz w:val="20"/>
        </w:rPr>
      </w:pPr>
      <w:r w:rsidRPr="00750F00">
        <w:rPr>
          <w:b/>
          <w:sz w:val="20"/>
        </w:rPr>
        <w:t xml:space="preserve">Tisztelt </w:t>
      </w:r>
      <w:r w:rsidR="001923D6" w:rsidRPr="00750F00">
        <w:rPr>
          <w:b/>
          <w:sz w:val="20"/>
        </w:rPr>
        <w:t>Parancsnok Úr</w:t>
      </w:r>
      <w:r w:rsidR="00402257" w:rsidRPr="00750F00">
        <w:rPr>
          <w:b/>
          <w:sz w:val="20"/>
        </w:rPr>
        <w:t>!</w:t>
      </w:r>
      <w:r w:rsidR="001923D6" w:rsidRPr="00750F00">
        <w:rPr>
          <w:b/>
          <w:sz w:val="20"/>
        </w:rPr>
        <w:tab/>
      </w:r>
    </w:p>
    <w:p w14:paraId="4BCDB3D0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2D7807C2" w14:textId="77777777" w:rsidR="00402257" w:rsidRPr="00750F00" w:rsidRDefault="00402257" w:rsidP="004249DB">
      <w:pPr>
        <w:tabs>
          <w:tab w:val="left" w:pos="284"/>
        </w:tabs>
        <w:ind w:left="284"/>
        <w:rPr>
          <w:sz w:val="20"/>
        </w:rPr>
      </w:pPr>
    </w:p>
    <w:p w14:paraId="4B732305" w14:textId="1E32960C" w:rsidR="00750F00" w:rsidRPr="00750F00" w:rsidRDefault="00F8557A" w:rsidP="00C4432C">
      <w:pPr>
        <w:tabs>
          <w:tab w:val="left" w:pos="284"/>
        </w:tabs>
        <w:spacing w:after="360" w:line="360" w:lineRule="auto"/>
        <w:ind w:left="284"/>
        <w:jc w:val="both"/>
        <w:rPr>
          <w:sz w:val="20"/>
        </w:rPr>
      </w:pPr>
      <w:r w:rsidRPr="00750F00">
        <w:rPr>
          <w:sz w:val="20"/>
        </w:rPr>
        <w:t>K</w:t>
      </w:r>
      <w:r w:rsidR="00E928F1" w:rsidRPr="00750F00">
        <w:rPr>
          <w:sz w:val="20"/>
        </w:rPr>
        <w:t xml:space="preserve">érem engedélyezni </w:t>
      </w:r>
      <w:r w:rsidR="00F63845" w:rsidRPr="00750F00">
        <w:rPr>
          <w:sz w:val="20"/>
        </w:rPr>
        <w:t>a képrögzítő rendszer</w:t>
      </w:r>
      <w:r w:rsidR="005301CD" w:rsidRPr="00750F00">
        <w:rPr>
          <w:sz w:val="20"/>
        </w:rPr>
        <w:t>ek</w:t>
      </w:r>
      <w:r w:rsidR="00F63845" w:rsidRPr="00750F00">
        <w:rPr>
          <w:sz w:val="20"/>
        </w:rPr>
        <w:t>hez</w:t>
      </w:r>
      <w:r w:rsidR="000D2158" w:rsidRPr="00750F00">
        <w:rPr>
          <w:sz w:val="20"/>
        </w:rPr>
        <w:t xml:space="preserve">, </w:t>
      </w:r>
      <w:r w:rsidRPr="00750F00">
        <w:rPr>
          <w:sz w:val="20"/>
        </w:rPr>
        <w:t>hozzáférés</w:t>
      </w:r>
      <w:r w:rsidR="00402257" w:rsidRPr="00750F00">
        <w:rPr>
          <w:sz w:val="20"/>
        </w:rPr>
        <w:t xml:space="preserve"> </w:t>
      </w:r>
      <w:r w:rsidR="000D2158" w:rsidRPr="00750F00">
        <w:rPr>
          <w:sz w:val="20"/>
        </w:rPr>
        <w:t xml:space="preserve">jogosultság </w:t>
      </w:r>
      <w:r w:rsidR="00402257" w:rsidRPr="00750F00">
        <w:rPr>
          <w:sz w:val="20"/>
        </w:rPr>
        <w:t>kiadását</w:t>
      </w:r>
      <w:r w:rsidR="00651065" w:rsidRPr="00750F00">
        <w:rPr>
          <w:sz w:val="20"/>
        </w:rPr>
        <w:t xml:space="preserve">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lastName</w:t>
      </w:r>
      <w:proofErr w:type="spellEnd"/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firstName</w:t>
      </w:r>
      <w:proofErr w:type="spellEnd"/>
      <w:r w:rsidR="00C66061">
        <w:rPr>
          <w:b/>
          <w:sz w:val="20"/>
        </w:rPr>
        <w:t>&gt;</w:t>
      </w:r>
      <w:r w:rsidR="00750F00" w:rsidRPr="00750F00">
        <w:rPr>
          <w:b/>
          <w:sz w:val="20"/>
        </w:rPr>
        <w:t xml:space="preserve"> </w:t>
      </w:r>
      <w:proofErr w:type="spellStart"/>
      <w:r w:rsidR="00873137" w:rsidRPr="00750F00">
        <w:rPr>
          <w:b/>
          <w:sz w:val="20"/>
        </w:rPr>
        <w:t>bv</w:t>
      </w:r>
      <w:proofErr w:type="spellEnd"/>
      <w:r w:rsidR="00873137" w:rsidRPr="00750F00">
        <w:rPr>
          <w:b/>
          <w:sz w:val="20"/>
        </w:rPr>
        <w:t xml:space="preserve">. </w:t>
      </w:r>
      <w:r w:rsidR="00C66061">
        <w:rPr>
          <w:b/>
          <w:sz w:val="20"/>
        </w:rPr>
        <w:t>&lt;</w:t>
      </w:r>
      <w:proofErr w:type="spellStart"/>
      <w:r w:rsidR="00750F00" w:rsidRPr="00750F00">
        <w:rPr>
          <w:b/>
          <w:sz w:val="20"/>
        </w:rPr>
        <w:t>rank</w:t>
      </w:r>
      <w:proofErr w:type="spellEnd"/>
      <w:r w:rsidR="00C66061">
        <w:rPr>
          <w:b/>
          <w:sz w:val="20"/>
        </w:rPr>
        <w:t>&gt;</w:t>
      </w:r>
      <w:r w:rsidR="00F63845" w:rsidRPr="00750F00">
        <w:rPr>
          <w:sz w:val="20"/>
        </w:rPr>
        <w:t xml:space="preserve"> </w:t>
      </w:r>
      <w:r w:rsidR="000C3EAB" w:rsidRPr="00750F00">
        <w:rPr>
          <w:sz w:val="20"/>
        </w:rPr>
        <w:t>részére</w:t>
      </w:r>
      <w:r w:rsidR="00F63845" w:rsidRPr="00750F00">
        <w:rPr>
          <w:sz w:val="20"/>
        </w:rPr>
        <w:t>.</w:t>
      </w:r>
    </w:p>
    <w:p w14:paraId="73C798CC" w14:textId="664B2AA3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lastName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firstName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 xml:space="preserve"> </w:t>
      </w:r>
      <w:proofErr w:type="spellStart"/>
      <w:r w:rsidRPr="00750F00">
        <w:rPr>
          <w:sz w:val="20"/>
        </w:rPr>
        <w:t>bv</w:t>
      </w:r>
      <w:proofErr w:type="spellEnd"/>
      <w:r w:rsidRPr="00750F00">
        <w:rPr>
          <w:sz w:val="20"/>
        </w:rPr>
        <w:t xml:space="preserve">.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rank</w:t>
      </w:r>
      <w:proofErr w:type="spellEnd"/>
      <w:r w:rsidR="00C66061">
        <w:rPr>
          <w:sz w:val="20"/>
        </w:rPr>
        <w:t>&gt;</w:t>
      </w:r>
    </w:p>
    <w:p w14:paraId="4B3DB5C8" w14:textId="1C512119" w:rsidR="00750F00" w:rsidRPr="00750F00" w:rsidRDefault="00750F00" w:rsidP="00750F00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specialty</w:t>
      </w:r>
      <w:proofErr w:type="spellEnd"/>
      <w:r w:rsidR="00C66061"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 w:rsidR="00C66061">
        <w:rPr>
          <w:sz w:val="20"/>
        </w:rPr>
        <w:t>&lt;</w:t>
      </w:r>
      <w:r w:rsidRPr="00750F00">
        <w:rPr>
          <w:sz w:val="20"/>
        </w:rPr>
        <w:t>post</w:t>
      </w:r>
      <w:r w:rsidR="00C66061">
        <w:rPr>
          <w:sz w:val="20"/>
        </w:rPr>
        <w:t>&gt;</w:t>
      </w:r>
    </w:p>
    <w:p w14:paraId="0FC0D567" w14:textId="18703E43" w:rsidR="00750F00" w:rsidRPr="00750F00" w:rsidRDefault="00750F00" w:rsidP="00750F0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office</w:t>
      </w:r>
      <w:proofErr w:type="spellEnd"/>
      <w:r w:rsidR="00C66061"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 w:rsidR="00C66061">
        <w:rPr>
          <w:sz w:val="20"/>
        </w:rPr>
        <w:t>&lt;</w:t>
      </w:r>
      <w:proofErr w:type="spellStart"/>
      <w:r w:rsidRPr="00750F00">
        <w:rPr>
          <w:sz w:val="20"/>
        </w:rPr>
        <w:t>ntg</w:t>
      </w:r>
      <w:proofErr w:type="spellEnd"/>
      <w:r w:rsidR="00C66061">
        <w:rPr>
          <w:sz w:val="20"/>
        </w:rPr>
        <w:t>&gt;</w:t>
      </w:r>
    </w:p>
    <w:p w14:paraId="0B8FAE13" w14:textId="06F25D7F" w:rsidR="00750F00" w:rsidRDefault="00750F00" w:rsidP="00C4432C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750F00">
        <w:rPr>
          <w:b/>
          <w:sz w:val="20"/>
        </w:rPr>
        <w:t xml:space="preserve">Generált felhasználói azonosító: </w:t>
      </w:r>
      <w:bookmarkStart w:id="0" w:name="generatedUsername"/>
      <w:r w:rsidR="00C66061">
        <w:rPr>
          <w:bCs/>
          <w:sz w:val="20"/>
        </w:rPr>
        <w:t>&lt;</w:t>
      </w:r>
      <w:proofErr w:type="spellStart"/>
      <w:r w:rsidR="006408DE">
        <w:rPr>
          <w:bCs/>
          <w:sz w:val="20"/>
        </w:rPr>
        <w:t>generatedUsername</w:t>
      </w:r>
      <w:proofErr w:type="spellEnd"/>
      <w:r w:rsidR="00C66061">
        <w:rPr>
          <w:bCs/>
          <w:sz w:val="20"/>
        </w:rPr>
        <w:t>&gt;</w:t>
      </w:r>
      <w:bookmarkEnd w:id="0"/>
      <w:r w:rsidRPr="00750F00">
        <w:rPr>
          <w:b/>
          <w:sz w:val="20"/>
        </w:rPr>
        <w:br/>
        <w:t xml:space="preserve">Jogosultság típusa: </w:t>
      </w:r>
      <w:bookmarkStart w:id="1" w:name="permissionType"/>
      <w:r w:rsidR="00C66061">
        <w:rPr>
          <w:bCs/>
          <w:sz w:val="20"/>
        </w:rPr>
        <w:t>&lt;</w:t>
      </w:r>
      <w:proofErr w:type="spellStart"/>
      <w:r w:rsidRPr="00750F00">
        <w:rPr>
          <w:bCs/>
          <w:sz w:val="20"/>
        </w:rPr>
        <w:t>permissionType</w:t>
      </w:r>
      <w:proofErr w:type="spellEnd"/>
      <w:r w:rsidR="00C66061">
        <w:rPr>
          <w:bCs/>
          <w:sz w:val="20"/>
        </w:rPr>
        <w:t>&gt;</w:t>
      </w:r>
      <w:bookmarkEnd w:id="1"/>
      <w:r w:rsidRPr="00750F00">
        <w:rPr>
          <w:b/>
          <w:sz w:val="20"/>
        </w:rPr>
        <w:br/>
        <w:t xml:space="preserve">Megfigyelhető helyszínek: </w:t>
      </w:r>
      <w:bookmarkStart w:id="2" w:name="permissionList"/>
      <w:r w:rsidR="00C66061">
        <w:rPr>
          <w:bCs/>
          <w:sz w:val="20"/>
        </w:rPr>
        <w:t>&lt;</w:t>
      </w:r>
      <w:proofErr w:type="spellStart"/>
      <w:r w:rsidR="006408DE">
        <w:rPr>
          <w:bCs/>
          <w:sz w:val="20"/>
        </w:rPr>
        <w:t>permissionList</w:t>
      </w:r>
      <w:proofErr w:type="spellEnd"/>
      <w:r w:rsidR="00C66061">
        <w:rPr>
          <w:bCs/>
          <w:sz w:val="20"/>
        </w:rPr>
        <w:t>&gt;</w:t>
      </w:r>
      <w:bookmarkEnd w:id="2"/>
    </w:p>
    <w:p w14:paraId="76749035" w14:textId="77777777" w:rsidR="009A1438" w:rsidRDefault="009A1438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70CD4A72" w14:textId="77777777" w:rsidR="009A1438" w:rsidRDefault="009A1438" w:rsidP="009A1438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EADE7BC" w14:textId="77777777" w:rsidR="009A1438" w:rsidRDefault="009A1438" w:rsidP="009A1438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fullName</w:t>
      </w:r>
      <w:proofErr w:type="spellEnd"/>
      <w:r>
        <w:rPr>
          <w:b/>
          <w:sz w:val="20"/>
        </w:rPr>
        <w:t>&gt;</w:t>
      </w:r>
      <w:r>
        <w:rPr>
          <w:b/>
          <w:sz w:val="20"/>
        </w:rPr>
        <w:tab/>
        <w:t>&lt;</w:t>
      </w:r>
      <w:proofErr w:type="spellStart"/>
      <w:r>
        <w:rPr>
          <w:b/>
          <w:sz w:val="20"/>
        </w:rPr>
        <w:t>classLeader</w:t>
      </w:r>
      <w:proofErr w:type="spellEnd"/>
      <w:r>
        <w:rPr>
          <w:b/>
          <w:sz w:val="20"/>
        </w:rPr>
        <w:t>&gt;</w:t>
      </w:r>
    </w:p>
    <w:p w14:paraId="409FD590" w14:textId="5D0F82E5" w:rsidR="009A1438" w:rsidRDefault="009A1438" w:rsidP="009A1438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162DFD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</w:t>
      </w:r>
      <w:proofErr w:type="spellStart"/>
      <w:r>
        <w:rPr>
          <w:bCs/>
          <w:sz w:val="20"/>
        </w:rPr>
        <w:t>classLeader</w:t>
      </w:r>
      <w:r w:rsidR="00F2708C">
        <w:rPr>
          <w:bCs/>
          <w:sz w:val="20"/>
        </w:rPr>
        <w:t>Role</w:t>
      </w:r>
      <w:proofErr w:type="spellEnd"/>
      <w:r>
        <w:rPr>
          <w:bCs/>
          <w:sz w:val="20"/>
        </w:rPr>
        <w:t>&gt;</w:t>
      </w:r>
    </w:p>
    <w:p w14:paraId="4ED0CCFA" w14:textId="77777777" w:rsidR="009A1438" w:rsidRDefault="009A1438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3B548097" w14:textId="47B37983" w:rsidR="009A1438" w:rsidRDefault="00C946AC" w:rsidP="009A1438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bookmarkStart w:id="3" w:name="_GoBack"/>
      <w:bookmarkEnd w:id="3"/>
    </w:p>
    <w:p w14:paraId="33D5FEAB" w14:textId="7FFBA83C" w:rsidR="009A1438" w:rsidRDefault="009A1438" w:rsidP="009A1438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 xml:space="preserve">Fülöp István </w:t>
      </w:r>
      <w:proofErr w:type="spellStart"/>
      <w:r>
        <w:rPr>
          <w:b/>
          <w:sz w:val="20"/>
        </w:rPr>
        <w:t>bv</w:t>
      </w:r>
      <w:proofErr w:type="spellEnd"/>
      <w:r>
        <w:rPr>
          <w:b/>
          <w:sz w:val="20"/>
        </w:rPr>
        <w:t xml:space="preserve">. </w:t>
      </w:r>
      <w:proofErr w:type="spellStart"/>
      <w:r w:rsidR="00FA1C13">
        <w:rPr>
          <w:b/>
          <w:sz w:val="20"/>
        </w:rPr>
        <w:t>ezds</w:t>
      </w:r>
      <w:proofErr w:type="spellEnd"/>
      <w:r w:rsidR="00FA1C13">
        <w:rPr>
          <w:b/>
          <w:sz w:val="20"/>
        </w:rPr>
        <w:t>.</w:t>
      </w:r>
    </w:p>
    <w:p w14:paraId="3397A97C" w14:textId="6B388FBE" w:rsidR="009A1438" w:rsidRDefault="009A1438" w:rsidP="009A1438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B332D4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51DA1BCC" w14:textId="0DB511B2" w:rsidR="00A37DB4" w:rsidRPr="00A8399E" w:rsidRDefault="00A37DB4" w:rsidP="009A1438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A37DB4" w:rsidRPr="00A8399E" w:rsidSect="00E928F1">
      <w:headerReference w:type="even" r:id="rId8"/>
      <w:headerReference w:type="default" r:id="rId9"/>
      <w:headerReference w:type="first" r:id="rId10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B8969" w14:textId="77777777" w:rsidR="004457AD" w:rsidRDefault="004457AD">
      <w:r>
        <w:separator/>
      </w:r>
    </w:p>
  </w:endnote>
  <w:endnote w:type="continuationSeparator" w:id="0">
    <w:p w14:paraId="329E0908" w14:textId="77777777" w:rsidR="004457AD" w:rsidRDefault="0044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E6E74" w14:textId="77777777" w:rsidR="004457AD" w:rsidRDefault="004457AD">
      <w:r>
        <w:separator/>
      </w:r>
    </w:p>
  </w:footnote>
  <w:footnote w:type="continuationSeparator" w:id="0">
    <w:p w14:paraId="0E6A92E1" w14:textId="77777777" w:rsidR="004457AD" w:rsidRDefault="0044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BCE62" w14:textId="77777777" w:rsidR="00F63845" w:rsidRDefault="004457AD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0C67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F63845">
      <w:rPr>
        <w:rStyle w:val="Oldalszm"/>
      </w:rPr>
      <w:fldChar w:fldCharType="begin"/>
    </w:r>
    <w:r w:rsidR="00F63845">
      <w:rPr>
        <w:rStyle w:val="Oldalszm"/>
      </w:rPr>
      <w:instrText xml:space="preserve">PAGE  </w:instrText>
    </w:r>
    <w:r w:rsidR="00F63845">
      <w:rPr>
        <w:rStyle w:val="Oldalszm"/>
      </w:rPr>
      <w:fldChar w:fldCharType="separate"/>
    </w:r>
    <w:r w:rsidR="00F63845">
      <w:rPr>
        <w:rStyle w:val="Oldalszm"/>
        <w:noProof/>
      </w:rPr>
      <w:t>1</w:t>
    </w:r>
    <w:r w:rsidR="00F63845">
      <w:rPr>
        <w:rStyle w:val="Oldalszm"/>
      </w:rPr>
      <w:fldChar w:fldCharType="end"/>
    </w:r>
  </w:p>
  <w:p w14:paraId="0C3950FC" w14:textId="77777777" w:rsidR="00F63845" w:rsidRDefault="00F6384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014B4" w14:textId="77777777" w:rsidR="00F63845" w:rsidRPr="005F45D5" w:rsidRDefault="00F63845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5F76E9AC" w14:textId="77777777" w:rsidR="00F63845" w:rsidRDefault="00F6384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5DBAD" w14:textId="68908925" w:rsidR="00F63845" w:rsidRDefault="000668BD" w:rsidP="00651065">
    <w:pPr>
      <w:pStyle w:val="lfej"/>
      <w:jc w:val="center"/>
      <w:rPr>
        <w:sz w:val="24"/>
      </w:rPr>
    </w:pPr>
    <w:r>
      <w:rPr>
        <w:noProof/>
        <w:sz w:val="24"/>
        <w:lang w:val="en-GB" w:eastAsia="en-GB"/>
      </w:rPr>
      <w:drawing>
        <wp:inline distT="0" distB="0" distL="0" distR="0" wp14:anchorId="3D74A75F" wp14:editId="56AA912F">
          <wp:extent cx="457200" cy="838200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94C8B" w14:textId="77777777" w:rsidR="00F63845" w:rsidRDefault="00F63845" w:rsidP="00651065">
    <w:pPr>
      <w:pStyle w:val="lfej"/>
      <w:jc w:val="center"/>
      <w:rPr>
        <w:sz w:val="22"/>
      </w:rPr>
    </w:pPr>
    <w:r>
      <w:rPr>
        <w:sz w:val="24"/>
        <w:szCs w:val="24"/>
      </w:rPr>
      <w:t>S</w:t>
    </w:r>
    <w:r w:rsidRPr="00651065"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 w:rsidRPr="00651065">
      <w:rPr>
        <w:sz w:val="22"/>
        <w:szCs w:val="22"/>
      </w:rPr>
      <w:t>EGYHÁZ</w:t>
    </w:r>
    <w:r>
      <w:t xml:space="preserve"> </w:t>
    </w:r>
    <w:r w:rsidRPr="00651065"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 w:rsidRPr="00651065">
      <w:rPr>
        <w:sz w:val="22"/>
        <w:szCs w:val="22"/>
      </w:rPr>
      <w:t>ÖRTÖN</w:t>
    </w:r>
  </w:p>
  <w:p w14:paraId="49CA6263" w14:textId="77777777" w:rsidR="00F63845" w:rsidRDefault="00F63845" w:rsidP="00651065">
    <w:pPr>
      <w:pStyle w:val="lfej"/>
      <w:jc w:val="center"/>
      <w:rPr>
        <w:sz w:val="20"/>
      </w:rPr>
    </w:pPr>
    <w:r w:rsidRPr="00651065">
      <w:rPr>
        <w:sz w:val="22"/>
        <w:szCs w:val="22"/>
      </w:rPr>
      <w:t>I</w:t>
    </w:r>
    <w:r>
      <w:rPr>
        <w:sz w:val="20"/>
      </w:rPr>
      <w:t xml:space="preserve">NFORMATIKAI </w:t>
    </w:r>
    <w:r w:rsidRPr="00651065"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0266E"/>
    <w:rsid w:val="000111B3"/>
    <w:rsid w:val="00014BCC"/>
    <w:rsid w:val="000155AE"/>
    <w:rsid w:val="0001562F"/>
    <w:rsid w:val="00015F9E"/>
    <w:rsid w:val="0002678A"/>
    <w:rsid w:val="000668BD"/>
    <w:rsid w:val="000B3547"/>
    <w:rsid w:val="000B5F5D"/>
    <w:rsid w:val="000C3EAB"/>
    <w:rsid w:val="000D2158"/>
    <w:rsid w:val="00114686"/>
    <w:rsid w:val="001238BD"/>
    <w:rsid w:val="001300D6"/>
    <w:rsid w:val="0015386F"/>
    <w:rsid w:val="0016025C"/>
    <w:rsid w:val="00162DFD"/>
    <w:rsid w:val="001733A8"/>
    <w:rsid w:val="001923D6"/>
    <w:rsid w:val="00192BD8"/>
    <w:rsid w:val="001B7879"/>
    <w:rsid w:val="001D68DC"/>
    <w:rsid w:val="001F3DD4"/>
    <w:rsid w:val="00213698"/>
    <w:rsid w:val="00215ED7"/>
    <w:rsid w:val="00231183"/>
    <w:rsid w:val="0023682F"/>
    <w:rsid w:val="00252207"/>
    <w:rsid w:val="00267777"/>
    <w:rsid w:val="00270F41"/>
    <w:rsid w:val="002878DD"/>
    <w:rsid w:val="0029740B"/>
    <w:rsid w:val="002B194D"/>
    <w:rsid w:val="002B2422"/>
    <w:rsid w:val="002C540F"/>
    <w:rsid w:val="00315381"/>
    <w:rsid w:val="00317968"/>
    <w:rsid w:val="003201B8"/>
    <w:rsid w:val="00326446"/>
    <w:rsid w:val="003548C8"/>
    <w:rsid w:val="00391321"/>
    <w:rsid w:val="003B5A14"/>
    <w:rsid w:val="003C62C1"/>
    <w:rsid w:val="00402257"/>
    <w:rsid w:val="00406419"/>
    <w:rsid w:val="00411F54"/>
    <w:rsid w:val="00414DBD"/>
    <w:rsid w:val="0041620E"/>
    <w:rsid w:val="0041768F"/>
    <w:rsid w:val="004249DB"/>
    <w:rsid w:val="00444986"/>
    <w:rsid w:val="004457AD"/>
    <w:rsid w:val="00451AB7"/>
    <w:rsid w:val="0045228E"/>
    <w:rsid w:val="004525C8"/>
    <w:rsid w:val="00470B6E"/>
    <w:rsid w:val="004711CD"/>
    <w:rsid w:val="00483A55"/>
    <w:rsid w:val="004E5D53"/>
    <w:rsid w:val="004F518C"/>
    <w:rsid w:val="004F7732"/>
    <w:rsid w:val="005301CD"/>
    <w:rsid w:val="005648DF"/>
    <w:rsid w:val="00583C50"/>
    <w:rsid w:val="00592FF7"/>
    <w:rsid w:val="005977BC"/>
    <w:rsid w:val="005D20AB"/>
    <w:rsid w:val="005D4D78"/>
    <w:rsid w:val="0060191C"/>
    <w:rsid w:val="00617834"/>
    <w:rsid w:val="00621D3A"/>
    <w:rsid w:val="006408DE"/>
    <w:rsid w:val="00651065"/>
    <w:rsid w:val="006636E6"/>
    <w:rsid w:val="006905AA"/>
    <w:rsid w:val="006A7E2F"/>
    <w:rsid w:val="006C54D9"/>
    <w:rsid w:val="006C5709"/>
    <w:rsid w:val="006E2327"/>
    <w:rsid w:val="006E2CAC"/>
    <w:rsid w:val="006F160D"/>
    <w:rsid w:val="00725B49"/>
    <w:rsid w:val="00731460"/>
    <w:rsid w:val="00750F00"/>
    <w:rsid w:val="00753000"/>
    <w:rsid w:val="00772B0C"/>
    <w:rsid w:val="00783E66"/>
    <w:rsid w:val="007979E0"/>
    <w:rsid w:val="007A1032"/>
    <w:rsid w:val="007A5319"/>
    <w:rsid w:val="007B138F"/>
    <w:rsid w:val="00801E3C"/>
    <w:rsid w:val="00811A84"/>
    <w:rsid w:val="00835F35"/>
    <w:rsid w:val="00841E55"/>
    <w:rsid w:val="00846309"/>
    <w:rsid w:val="00852CFF"/>
    <w:rsid w:val="00873137"/>
    <w:rsid w:val="008844C8"/>
    <w:rsid w:val="008A374B"/>
    <w:rsid w:val="008A3874"/>
    <w:rsid w:val="008B59B5"/>
    <w:rsid w:val="008D4DB1"/>
    <w:rsid w:val="008D5E0C"/>
    <w:rsid w:val="008E2B10"/>
    <w:rsid w:val="008F7618"/>
    <w:rsid w:val="00900ECF"/>
    <w:rsid w:val="00924387"/>
    <w:rsid w:val="00942BA8"/>
    <w:rsid w:val="00955288"/>
    <w:rsid w:val="00957E88"/>
    <w:rsid w:val="00985770"/>
    <w:rsid w:val="00990088"/>
    <w:rsid w:val="0099343A"/>
    <w:rsid w:val="009A1438"/>
    <w:rsid w:val="009E5AE4"/>
    <w:rsid w:val="00A37DB4"/>
    <w:rsid w:val="00A440B0"/>
    <w:rsid w:val="00A560C9"/>
    <w:rsid w:val="00A8399E"/>
    <w:rsid w:val="00AC0982"/>
    <w:rsid w:val="00AC6A71"/>
    <w:rsid w:val="00AF7E2A"/>
    <w:rsid w:val="00B015DC"/>
    <w:rsid w:val="00B234B2"/>
    <w:rsid w:val="00B262EE"/>
    <w:rsid w:val="00B332D4"/>
    <w:rsid w:val="00B650FE"/>
    <w:rsid w:val="00B7031F"/>
    <w:rsid w:val="00B81BCF"/>
    <w:rsid w:val="00B929A9"/>
    <w:rsid w:val="00B95E12"/>
    <w:rsid w:val="00BB1945"/>
    <w:rsid w:val="00BC61AE"/>
    <w:rsid w:val="00BE3512"/>
    <w:rsid w:val="00BF3528"/>
    <w:rsid w:val="00C05953"/>
    <w:rsid w:val="00C42438"/>
    <w:rsid w:val="00C42F4F"/>
    <w:rsid w:val="00C4432C"/>
    <w:rsid w:val="00C549B2"/>
    <w:rsid w:val="00C66061"/>
    <w:rsid w:val="00C70F4C"/>
    <w:rsid w:val="00C93100"/>
    <w:rsid w:val="00C946AC"/>
    <w:rsid w:val="00CA6ED7"/>
    <w:rsid w:val="00CA73C9"/>
    <w:rsid w:val="00CD019A"/>
    <w:rsid w:val="00CD25F7"/>
    <w:rsid w:val="00CE05E1"/>
    <w:rsid w:val="00CF2488"/>
    <w:rsid w:val="00D20FF1"/>
    <w:rsid w:val="00D421E6"/>
    <w:rsid w:val="00D5789B"/>
    <w:rsid w:val="00D76C0E"/>
    <w:rsid w:val="00D92E4B"/>
    <w:rsid w:val="00DB0E35"/>
    <w:rsid w:val="00E07D0F"/>
    <w:rsid w:val="00E13197"/>
    <w:rsid w:val="00E45F09"/>
    <w:rsid w:val="00E47058"/>
    <w:rsid w:val="00E6228F"/>
    <w:rsid w:val="00E928F1"/>
    <w:rsid w:val="00EA44E5"/>
    <w:rsid w:val="00EC23D1"/>
    <w:rsid w:val="00EC74B9"/>
    <w:rsid w:val="00F11F77"/>
    <w:rsid w:val="00F13B6E"/>
    <w:rsid w:val="00F2708C"/>
    <w:rsid w:val="00F63845"/>
    <w:rsid w:val="00F70BA1"/>
    <w:rsid w:val="00F8557A"/>
    <w:rsid w:val="00FA1C13"/>
    <w:rsid w:val="00FA3129"/>
    <w:rsid w:val="00FA39D3"/>
    <w:rsid w:val="00FB39B6"/>
    <w:rsid w:val="00FB5289"/>
    <w:rsid w:val="00FD68AD"/>
    <w:rsid w:val="00FE3B38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C31EAA"/>
  <w15:docId w15:val="{15E3C336-D09C-4FBA-942F-421BAC08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  <w:lang w:val="hu-HU" w:eastAsia="hu-H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651065"/>
    <w:rPr>
      <w:sz w:val="28"/>
      <w:lang w:val="de-DE"/>
    </w:rPr>
  </w:style>
  <w:style w:type="paragraph" w:styleId="Listaszerbekezds">
    <w:name w:val="List Paragraph"/>
    <w:basedOn w:val="Norml"/>
    <w:uiPriority w:val="34"/>
    <w:qFormat/>
    <w:rsid w:val="00A8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01392-64A0-45D9-9B60-A59512E2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toth3.judit</dc:creator>
  <cp:keywords/>
  <cp:lastModifiedBy>Béla Kellner</cp:lastModifiedBy>
  <cp:revision>17</cp:revision>
  <cp:lastPrinted>2018-03-05T14:07:00Z</cp:lastPrinted>
  <dcterms:created xsi:type="dcterms:W3CDTF">2021-08-04T08:12:00Z</dcterms:created>
  <dcterms:modified xsi:type="dcterms:W3CDTF">2022-01-02T12:07:00Z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