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F1C76" w14:textId="77777777" w:rsidR="00402257" w:rsidRPr="00EC23D1" w:rsidRDefault="00402257" w:rsidP="006E2327">
      <w:pPr>
        <w:tabs>
          <w:tab w:val="left" w:pos="7655"/>
        </w:tabs>
        <w:rPr>
          <w:rFonts w:ascii="Calibri" w:hAnsi="Calibri"/>
          <w:b/>
          <w:sz w:val="20"/>
        </w:rPr>
      </w:pPr>
    </w:p>
    <w:p w14:paraId="3383B83B" w14:textId="77777777" w:rsidR="00402257" w:rsidRPr="00AF7E2A" w:rsidRDefault="00651065" w:rsidP="004249DB">
      <w:pPr>
        <w:tabs>
          <w:tab w:val="left" w:pos="284"/>
          <w:tab w:val="left" w:pos="6521"/>
        </w:tabs>
        <w:ind w:left="284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Tisztelt </w:t>
      </w:r>
      <w:r w:rsidR="001923D6" w:rsidRPr="00651065">
        <w:rPr>
          <w:rFonts w:ascii="Calibri" w:hAnsi="Calibri"/>
          <w:b/>
          <w:sz w:val="20"/>
        </w:rPr>
        <w:t>Parancsnok Úr</w:t>
      </w:r>
      <w:r w:rsidR="00402257" w:rsidRPr="00651065">
        <w:rPr>
          <w:rFonts w:ascii="Calibri" w:hAnsi="Calibri"/>
          <w:b/>
          <w:sz w:val="20"/>
        </w:rPr>
        <w:t>!</w:t>
      </w:r>
      <w:r w:rsidR="001923D6" w:rsidRPr="00AF7E2A">
        <w:rPr>
          <w:rFonts w:ascii="Calibri" w:hAnsi="Calibri"/>
          <w:b/>
          <w:sz w:val="20"/>
        </w:rPr>
        <w:tab/>
      </w:r>
    </w:p>
    <w:p w14:paraId="5F3F6F59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1F9F80DA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  <w:bookmarkStart w:id="0" w:name="_GoBack"/>
      <w:bookmarkEnd w:id="0"/>
    </w:p>
    <w:p w14:paraId="451EE4AA" w14:textId="77777777" w:rsidR="00BD7FD2" w:rsidRDefault="00F8557A" w:rsidP="00CD1C94">
      <w:pPr>
        <w:tabs>
          <w:tab w:val="left" w:pos="284"/>
        </w:tabs>
        <w:spacing w:after="360" w:line="360" w:lineRule="auto"/>
        <w:ind w:left="284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</w:t>
      </w:r>
      <w:r w:rsidR="00E928F1">
        <w:rPr>
          <w:rFonts w:ascii="Calibri" w:hAnsi="Calibri"/>
          <w:sz w:val="20"/>
        </w:rPr>
        <w:t>érem engedélyezni</w:t>
      </w:r>
      <w:r w:rsidR="00F004EB">
        <w:rPr>
          <w:rFonts w:ascii="Calibri" w:hAnsi="Calibri"/>
          <w:sz w:val="20"/>
        </w:rPr>
        <w:t xml:space="preserve"> FŐNIX3</w:t>
      </w:r>
      <w:r w:rsidR="000D2158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hozzáférés</w:t>
      </w:r>
      <w:r w:rsidR="00402257" w:rsidRPr="00AF7E2A">
        <w:rPr>
          <w:rFonts w:ascii="Calibri" w:hAnsi="Calibri"/>
          <w:sz w:val="20"/>
        </w:rPr>
        <w:t xml:space="preserve"> </w:t>
      </w:r>
      <w:r w:rsidR="000D2158">
        <w:rPr>
          <w:rFonts w:ascii="Calibri" w:hAnsi="Calibri"/>
          <w:sz w:val="20"/>
        </w:rPr>
        <w:t xml:space="preserve">jogosultság </w:t>
      </w:r>
      <w:r w:rsidR="00402257" w:rsidRPr="00AF7E2A">
        <w:rPr>
          <w:rFonts w:ascii="Calibri" w:hAnsi="Calibri"/>
          <w:sz w:val="20"/>
        </w:rPr>
        <w:t>kiadását</w:t>
      </w:r>
      <w:r w:rsidR="00716910">
        <w:rPr>
          <w:rFonts w:ascii="Calibri" w:hAnsi="Calibri"/>
          <w:sz w:val="20"/>
        </w:rPr>
        <w:t xml:space="preserve"> </w:t>
      </w:r>
      <w:r w:rsidR="00BD7FD2">
        <w:rPr>
          <w:rFonts w:ascii="Calibri" w:hAnsi="Calibri"/>
          <w:b/>
          <w:sz w:val="20"/>
        </w:rPr>
        <w:t>&lt;</w:t>
      </w:r>
      <w:proofErr w:type="spellStart"/>
      <w:r w:rsidR="00BD7FD2">
        <w:rPr>
          <w:rFonts w:ascii="Calibri" w:hAnsi="Calibri"/>
          <w:b/>
          <w:sz w:val="20"/>
        </w:rPr>
        <w:t>lastName</w:t>
      </w:r>
      <w:proofErr w:type="spellEnd"/>
      <w:r w:rsidR="00BD7FD2">
        <w:rPr>
          <w:rFonts w:ascii="Calibri" w:hAnsi="Calibri"/>
          <w:b/>
          <w:sz w:val="20"/>
        </w:rPr>
        <w:t>&gt; &lt;</w:t>
      </w:r>
      <w:proofErr w:type="spellStart"/>
      <w:r w:rsidR="00BD7FD2">
        <w:rPr>
          <w:rFonts w:ascii="Calibri" w:hAnsi="Calibri"/>
          <w:b/>
          <w:sz w:val="20"/>
        </w:rPr>
        <w:t>firstName</w:t>
      </w:r>
      <w:proofErr w:type="spellEnd"/>
      <w:r w:rsidR="00BD7FD2">
        <w:rPr>
          <w:rFonts w:ascii="Calibri" w:hAnsi="Calibri"/>
          <w:b/>
          <w:sz w:val="20"/>
        </w:rPr>
        <w:t xml:space="preserve">&gt; </w:t>
      </w:r>
      <w:proofErr w:type="spellStart"/>
      <w:r w:rsidR="00BD7FD2">
        <w:rPr>
          <w:rFonts w:ascii="Calibri" w:hAnsi="Calibri"/>
          <w:b/>
          <w:sz w:val="20"/>
        </w:rPr>
        <w:t>bv</w:t>
      </w:r>
      <w:proofErr w:type="spellEnd"/>
      <w:r w:rsidR="00BD7FD2">
        <w:rPr>
          <w:rFonts w:ascii="Calibri" w:hAnsi="Calibri"/>
          <w:b/>
          <w:sz w:val="20"/>
        </w:rPr>
        <w:t>. &lt;</w:t>
      </w:r>
      <w:proofErr w:type="spellStart"/>
      <w:r w:rsidR="00BD7FD2">
        <w:rPr>
          <w:rFonts w:ascii="Calibri" w:hAnsi="Calibri"/>
          <w:b/>
          <w:sz w:val="20"/>
        </w:rPr>
        <w:t>rank</w:t>
      </w:r>
      <w:proofErr w:type="spellEnd"/>
      <w:r w:rsidR="00BD7FD2">
        <w:rPr>
          <w:rFonts w:ascii="Calibri" w:hAnsi="Calibri"/>
          <w:b/>
          <w:sz w:val="20"/>
        </w:rPr>
        <w:t>&gt;</w:t>
      </w:r>
      <w:r w:rsidR="008E5950">
        <w:rPr>
          <w:rFonts w:ascii="Calibri" w:hAnsi="Calibri"/>
          <w:b/>
          <w:sz w:val="20"/>
        </w:rPr>
        <w:t xml:space="preserve"> </w:t>
      </w:r>
      <w:r w:rsidR="000C3EAB" w:rsidRPr="00AF7E2A">
        <w:rPr>
          <w:rFonts w:ascii="Calibri" w:hAnsi="Calibri"/>
          <w:sz w:val="20"/>
        </w:rPr>
        <w:t>részére</w:t>
      </w:r>
      <w:r w:rsidR="00402257" w:rsidRPr="00AF7E2A">
        <w:rPr>
          <w:rFonts w:ascii="Calibri" w:hAnsi="Calibri"/>
          <w:sz w:val="20"/>
        </w:rPr>
        <w:t xml:space="preserve">, </w:t>
      </w:r>
      <w:r>
        <w:rPr>
          <w:rFonts w:ascii="Calibri" w:hAnsi="Calibri"/>
          <w:sz w:val="20"/>
        </w:rPr>
        <w:t xml:space="preserve">a </w:t>
      </w:r>
      <w:r w:rsidR="00762428">
        <w:rPr>
          <w:rFonts w:ascii="Calibri" w:hAnsi="Calibri"/>
          <w:sz w:val="20"/>
        </w:rPr>
        <w:t xml:space="preserve">FŐNIX3 </w:t>
      </w:r>
      <w:r>
        <w:rPr>
          <w:rFonts w:ascii="Calibri" w:hAnsi="Calibri"/>
          <w:sz w:val="20"/>
        </w:rPr>
        <w:t xml:space="preserve">rendszerben üzemelő </w:t>
      </w:r>
      <w:r w:rsidR="0015386F">
        <w:rPr>
          <w:rFonts w:ascii="Calibri" w:hAnsi="Calibri"/>
          <w:sz w:val="20"/>
        </w:rPr>
        <w:t>szolgáltatások használatához</w:t>
      </w:r>
      <w:r w:rsidR="00B34198">
        <w:rPr>
          <w:rFonts w:ascii="Calibri" w:hAnsi="Calibri"/>
          <w:sz w:val="20"/>
        </w:rPr>
        <w:t>.</w:t>
      </w:r>
    </w:p>
    <w:p w14:paraId="4D3733CF" w14:textId="77777777" w:rsidR="00BD7FD2" w:rsidRPr="00750F00" w:rsidRDefault="00BD7FD2" w:rsidP="00BD7FD2">
      <w:pPr>
        <w:tabs>
          <w:tab w:val="left" w:pos="284"/>
          <w:tab w:val="left" w:pos="5387"/>
        </w:tabs>
        <w:spacing w:line="480" w:lineRule="auto"/>
        <w:ind w:left="284"/>
        <w:rPr>
          <w:b/>
          <w:sz w:val="20"/>
        </w:rPr>
      </w:pPr>
      <w:r w:rsidRPr="00750F00">
        <w:rPr>
          <w:b/>
          <w:sz w:val="20"/>
        </w:rPr>
        <w:t xml:space="preserve">Név, rendfokozat: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lastName</w:t>
      </w:r>
      <w:proofErr w:type="spellEnd"/>
      <w:r>
        <w:rPr>
          <w:sz w:val="20"/>
        </w:rPr>
        <w:t>&gt;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firstName</w:t>
      </w:r>
      <w:proofErr w:type="spellEnd"/>
      <w:r>
        <w:rPr>
          <w:sz w:val="20"/>
        </w:rPr>
        <w:t>&gt;</w:t>
      </w:r>
      <w:r w:rsidRPr="00750F00">
        <w:rPr>
          <w:sz w:val="20"/>
        </w:rPr>
        <w:t xml:space="preserve"> </w:t>
      </w:r>
      <w:proofErr w:type="spellStart"/>
      <w:r w:rsidRPr="00750F00">
        <w:rPr>
          <w:sz w:val="20"/>
        </w:rPr>
        <w:t>bv</w:t>
      </w:r>
      <w:proofErr w:type="spellEnd"/>
      <w:r w:rsidRPr="00750F00">
        <w:rPr>
          <w:sz w:val="20"/>
        </w:rPr>
        <w:t xml:space="preserve">.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rank</w:t>
      </w:r>
      <w:proofErr w:type="spellEnd"/>
      <w:r>
        <w:rPr>
          <w:sz w:val="20"/>
        </w:rPr>
        <w:t>&gt;</w:t>
      </w:r>
      <w:r>
        <w:rPr>
          <w:sz w:val="20"/>
        </w:rPr>
        <w:tab/>
      </w:r>
      <w:r w:rsidRPr="00BD7FD2">
        <w:rPr>
          <w:b/>
          <w:sz w:val="20"/>
        </w:rPr>
        <w:t>Felhasználónév:</w:t>
      </w:r>
      <w:r>
        <w:rPr>
          <w:sz w:val="20"/>
        </w:rPr>
        <w:t xml:space="preserve"> &lt;</w:t>
      </w:r>
      <w:proofErr w:type="spellStart"/>
      <w:r>
        <w:rPr>
          <w:sz w:val="20"/>
        </w:rPr>
        <w:t>username</w:t>
      </w:r>
      <w:proofErr w:type="spellEnd"/>
      <w:r>
        <w:rPr>
          <w:sz w:val="20"/>
        </w:rPr>
        <w:t>&gt;</w:t>
      </w:r>
    </w:p>
    <w:p w14:paraId="59CB752C" w14:textId="77777777" w:rsidR="00BD7FD2" w:rsidRPr="00750F00" w:rsidRDefault="00BD7FD2" w:rsidP="00BD7FD2">
      <w:pPr>
        <w:tabs>
          <w:tab w:val="left" w:pos="284"/>
          <w:tab w:val="left" w:pos="5387"/>
        </w:tabs>
        <w:spacing w:line="480" w:lineRule="auto"/>
        <w:ind w:left="284"/>
        <w:rPr>
          <w:sz w:val="20"/>
        </w:rPr>
      </w:pPr>
      <w:r w:rsidRPr="00750F00">
        <w:rPr>
          <w:b/>
          <w:sz w:val="20"/>
        </w:rPr>
        <w:t xml:space="preserve">Szakterület: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specialty</w:t>
      </w:r>
      <w:proofErr w:type="spellEnd"/>
      <w:r>
        <w:rPr>
          <w:sz w:val="20"/>
        </w:rPr>
        <w:t>&gt;</w:t>
      </w:r>
      <w:r w:rsidRPr="00750F00">
        <w:rPr>
          <w:b/>
          <w:sz w:val="20"/>
        </w:rPr>
        <w:tab/>
      </w:r>
      <w:r w:rsidR="00762428">
        <w:rPr>
          <w:b/>
          <w:sz w:val="20"/>
        </w:rPr>
        <w:t>Beosztás</w:t>
      </w:r>
      <w:r w:rsidRPr="00750F00">
        <w:rPr>
          <w:b/>
          <w:sz w:val="20"/>
        </w:rPr>
        <w:t xml:space="preserve">: </w:t>
      </w:r>
      <w:r>
        <w:rPr>
          <w:sz w:val="20"/>
        </w:rPr>
        <w:t>&lt;</w:t>
      </w:r>
      <w:r w:rsidR="00762428">
        <w:rPr>
          <w:sz w:val="20"/>
        </w:rPr>
        <w:t>post</w:t>
      </w:r>
      <w:r>
        <w:rPr>
          <w:sz w:val="20"/>
        </w:rPr>
        <w:t>&gt;</w:t>
      </w:r>
    </w:p>
    <w:p w14:paraId="6D5B052E" w14:textId="77777777" w:rsidR="00EC23D1" w:rsidRDefault="00BD7FD2" w:rsidP="00BD7FD2">
      <w:pPr>
        <w:tabs>
          <w:tab w:val="left" w:pos="284"/>
          <w:tab w:val="left" w:pos="5387"/>
        </w:tabs>
        <w:spacing w:after="360" w:line="480" w:lineRule="auto"/>
        <w:ind w:left="284"/>
        <w:rPr>
          <w:sz w:val="20"/>
        </w:rPr>
      </w:pPr>
      <w:r w:rsidRPr="00750F00">
        <w:rPr>
          <w:b/>
          <w:sz w:val="20"/>
        </w:rPr>
        <w:t>Iroda: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office</w:t>
      </w:r>
      <w:proofErr w:type="spellEnd"/>
      <w:r>
        <w:rPr>
          <w:sz w:val="20"/>
        </w:rPr>
        <w:t>&gt;</w:t>
      </w:r>
      <w:r w:rsidRPr="00750F00">
        <w:rPr>
          <w:sz w:val="20"/>
        </w:rPr>
        <w:tab/>
      </w:r>
      <w:r w:rsidRPr="00750F00">
        <w:rPr>
          <w:b/>
          <w:sz w:val="20"/>
        </w:rPr>
        <w:t xml:space="preserve">NTG Elérhetőség: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ntg</w:t>
      </w:r>
      <w:proofErr w:type="spellEnd"/>
      <w:r>
        <w:rPr>
          <w:sz w:val="20"/>
        </w:rPr>
        <w:t>&gt;</w:t>
      </w:r>
    </w:p>
    <w:p w14:paraId="2B5352D5" w14:textId="240BA773" w:rsidR="00762428" w:rsidRPr="00135AC3" w:rsidRDefault="002E4B6F" w:rsidP="00762428">
      <w:pPr>
        <w:tabs>
          <w:tab w:val="left" w:pos="284"/>
          <w:tab w:val="left" w:pos="5387"/>
        </w:tabs>
        <w:spacing w:line="480" w:lineRule="auto"/>
        <w:ind w:left="284"/>
        <w:rPr>
          <w:bCs/>
          <w:sz w:val="20"/>
        </w:rPr>
      </w:pPr>
      <w:r>
        <w:rPr>
          <w:b/>
          <w:sz w:val="20"/>
        </w:rPr>
        <w:t>S</w:t>
      </w:r>
      <w:r w:rsidR="00762428">
        <w:rPr>
          <w:b/>
          <w:sz w:val="20"/>
        </w:rPr>
        <w:t>zakterülete</w:t>
      </w:r>
      <w:r w:rsidR="00246A40">
        <w:rPr>
          <w:b/>
          <w:sz w:val="20"/>
        </w:rPr>
        <w:t xml:space="preserve">k: </w:t>
      </w:r>
      <w:bookmarkStart w:id="1" w:name="specialitys"/>
      <w:r w:rsidR="00246A40" w:rsidRPr="00246A40">
        <w:rPr>
          <w:bCs/>
          <w:sz w:val="20"/>
        </w:rPr>
        <w:t>&lt;</w:t>
      </w:r>
      <w:proofErr w:type="spellStart"/>
      <w:r w:rsidR="00246A40" w:rsidRPr="00246A40">
        <w:rPr>
          <w:bCs/>
          <w:sz w:val="20"/>
        </w:rPr>
        <w:t>specialitys</w:t>
      </w:r>
      <w:proofErr w:type="spellEnd"/>
      <w:r w:rsidR="00246A40" w:rsidRPr="00246A40">
        <w:rPr>
          <w:bCs/>
          <w:sz w:val="20"/>
        </w:rPr>
        <w:t>&gt;</w:t>
      </w:r>
      <w:bookmarkEnd w:id="1"/>
    </w:p>
    <w:p w14:paraId="369D7345" w14:textId="55D6A773" w:rsidR="00762428" w:rsidRPr="00246A40" w:rsidRDefault="00762428" w:rsidP="00762428">
      <w:pPr>
        <w:tabs>
          <w:tab w:val="left" w:pos="284"/>
          <w:tab w:val="left" w:pos="5387"/>
        </w:tabs>
        <w:spacing w:line="480" w:lineRule="auto"/>
        <w:ind w:left="284"/>
        <w:rPr>
          <w:bCs/>
          <w:sz w:val="20"/>
        </w:rPr>
      </w:pPr>
      <w:r>
        <w:rPr>
          <w:b/>
          <w:sz w:val="20"/>
        </w:rPr>
        <w:t>Intézeti hozzáféré</w:t>
      </w:r>
      <w:r w:rsidR="00672C8B">
        <w:rPr>
          <w:b/>
          <w:sz w:val="20"/>
        </w:rPr>
        <w:t>s</w:t>
      </w:r>
      <w:r w:rsidR="00246A40">
        <w:rPr>
          <w:b/>
          <w:sz w:val="20"/>
        </w:rPr>
        <w:t xml:space="preserve">ek: </w:t>
      </w:r>
      <w:bookmarkStart w:id="2" w:name="localPermissions"/>
      <w:r w:rsidR="00246A40" w:rsidRPr="00246A40">
        <w:rPr>
          <w:bCs/>
          <w:sz w:val="20"/>
        </w:rPr>
        <w:t>&lt;</w:t>
      </w:r>
      <w:proofErr w:type="spellStart"/>
      <w:r w:rsidR="00246A40" w:rsidRPr="00246A40">
        <w:rPr>
          <w:bCs/>
          <w:sz w:val="20"/>
        </w:rPr>
        <w:t>localPermissions</w:t>
      </w:r>
      <w:proofErr w:type="spellEnd"/>
      <w:r w:rsidR="00246A40" w:rsidRPr="00246A40">
        <w:rPr>
          <w:bCs/>
          <w:sz w:val="20"/>
        </w:rPr>
        <w:t>&gt;</w:t>
      </w:r>
      <w:bookmarkEnd w:id="2"/>
    </w:p>
    <w:p w14:paraId="515BF941" w14:textId="6A44519D" w:rsidR="00762428" w:rsidRPr="00D60C46" w:rsidRDefault="00762428" w:rsidP="00B25DA3">
      <w:pPr>
        <w:tabs>
          <w:tab w:val="left" w:pos="284"/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Országos hozzáférés</w:t>
      </w:r>
      <w:r w:rsidR="00246A40">
        <w:rPr>
          <w:b/>
          <w:sz w:val="20"/>
        </w:rPr>
        <w:t xml:space="preserve">ek: </w:t>
      </w:r>
      <w:bookmarkStart w:id="3" w:name="nationPermissions"/>
      <w:r w:rsidR="00246A40" w:rsidRPr="00246A40">
        <w:rPr>
          <w:bCs/>
          <w:sz w:val="20"/>
        </w:rPr>
        <w:t>&lt;</w:t>
      </w:r>
      <w:proofErr w:type="spellStart"/>
      <w:r w:rsidR="00246A40" w:rsidRPr="00246A40">
        <w:rPr>
          <w:bCs/>
          <w:sz w:val="20"/>
        </w:rPr>
        <w:t>nationPermissions</w:t>
      </w:r>
      <w:proofErr w:type="spellEnd"/>
      <w:r w:rsidR="00246A40" w:rsidRPr="00246A40">
        <w:rPr>
          <w:bCs/>
          <w:sz w:val="20"/>
        </w:rPr>
        <w:t>&gt;</w:t>
      </w:r>
      <w:bookmarkEnd w:id="3"/>
    </w:p>
    <w:p w14:paraId="680A2B77" w14:textId="77777777" w:rsidR="003A222A" w:rsidRDefault="003A222A" w:rsidP="003A222A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Kérelmező:</w:t>
      </w:r>
      <w:r>
        <w:rPr>
          <w:b/>
          <w:sz w:val="20"/>
        </w:rPr>
        <w:tab/>
        <w:t>Javaslom:</w:t>
      </w:r>
    </w:p>
    <w:p w14:paraId="6932709C" w14:textId="77777777" w:rsidR="003A222A" w:rsidRDefault="003A222A" w:rsidP="003A222A">
      <w:pPr>
        <w:tabs>
          <w:tab w:val="left" w:pos="284"/>
          <w:tab w:val="left" w:leader="dot" w:pos="3686"/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4F16FE97" w14:textId="77777777" w:rsidR="003A222A" w:rsidRDefault="003A222A" w:rsidP="003A222A">
      <w:pPr>
        <w:tabs>
          <w:tab w:val="center" w:pos="1985"/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&lt;</w:t>
      </w:r>
      <w:proofErr w:type="spellStart"/>
      <w:r>
        <w:rPr>
          <w:b/>
          <w:sz w:val="20"/>
        </w:rPr>
        <w:t>fullName</w:t>
      </w:r>
      <w:proofErr w:type="spellEnd"/>
      <w:r>
        <w:rPr>
          <w:b/>
          <w:sz w:val="20"/>
        </w:rPr>
        <w:t>&gt;</w:t>
      </w:r>
      <w:r>
        <w:rPr>
          <w:b/>
          <w:sz w:val="20"/>
        </w:rPr>
        <w:tab/>
        <w:t>&lt;</w:t>
      </w:r>
      <w:proofErr w:type="spellStart"/>
      <w:r>
        <w:rPr>
          <w:b/>
          <w:sz w:val="20"/>
        </w:rPr>
        <w:t>classLeader</w:t>
      </w:r>
      <w:proofErr w:type="spellEnd"/>
      <w:r>
        <w:rPr>
          <w:b/>
          <w:sz w:val="20"/>
        </w:rPr>
        <w:t>&gt;</w:t>
      </w:r>
    </w:p>
    <w:p w14:paraId="4031D29A" w14:textId="5ABA98E1" w:rsidR="003A222A" w:rsidRDefault="003A222A" w:rsidP="003A222A">
      <w:pPr>
        <w:tabs>
          <w:tab w:val="center" w:pos="1985"/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/>
          <w:sz w:val="20"/>
        </w:rPr>
        <w:tab/>
      </w:r>
      <w:r w:rsidR="00E42170">
        <w:rPr>
          <w:bCs/>
          <w:sz w:val="20"/>
        </w:rPr>
        <w:t>K</w:t>
      </w:r>
      <w:r>
        <w:rPr>
          <w:bCs/>
          <w:sz w:val="20"/>
        </w:rPr>
        <w:t>ijelölt ügyintéző</w:t>
      </w:r>
      <w:r>
        <w:rPr>
          <w:bCs/>
          <w:sz w:val="20"/>
        </w:rPr>
        <w:tab/>
        <w:t>&lt;</w:t>
      </w:r>
      <w:proofErr w:type="spellStart"/>
      <w:r>
        <w:rPr>
          <w:bCs/>
          <w:sz w:val="20"/>
        </w:rPr>
        <w:t>classLeader</w:t>
      </w:r>
      <w:r w:rsidR="000C0176">
        <w:rPr>
          <w:bCs/>
          <w:sz w:val="20"/>
        </w:rPr>
        <w:t>Role</w:t>
      </w:r>
      <w:proofErr w:type="spellEnd"/>
      <w:r>
        <w:rPr>
          <w:bCs/>
          <w:sz w:val="20"/>
        </w:rPr>
        <w:t>&gt;</w:t>
      </w:r>
    </w:p>
    <w:p w14:paraId="52693F6D" w14:textId="77777777" w:rsidR="003A222A" w:rsidRDefault="003A222A" w:rsidP="003A222A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ab/>
        <w:t>Engedélyezem:</w:t>
      </w:r>
    </w:p>
    <w:p w14:paraId="2AB31E80" w14:textId="77777777" w:rsidR="003A222A" w:rsidRDefault="003A222A" w:rsidP="003A222A">
      <w:pPr>
        <w:tabs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34A5EF8A" w14:textId="1E83B6DB" w:rsidR="003A222A" w:rsidRDefault="003A222A" w:rsidP="003A222A">
      <w:pPr>
        <w:tabs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 xml:space="preserve">Fülöp István </w:t>
      </w:r>
      <w:proofErr w:type="spellStart"/>
      <w:r>
        <w:rPr>
          <w:b/>
          <w:sz w:val="20"/>
        </w:rPr>
        <w:t>bv</w:t>
      </w:r>
      <w:proofErr w:type="spellEnd"/>
      <w:r>
        <w:rPr>
          <w:b/>
          <w:sz w:val="20"/>
        </w:rPr>
        <w:t xml:space="preserve">. </w:t>
      </w:r>
      <w:proofErr w:type="spellStart"/>
      <w:r>
        <w:rPr>
          <w:b/>
          <w:sz w:val="20"/>
        </w:rPr>
        <w:t>ez</w:t>
      </w:r>
      <w:r w:rsidR="007B5CE2">
        <w:rPr>
          <w:b/>
          <w:sz w:val="20"/>
        </w:rPr>
        <w:t>ds</w:t>
      </w:r>
      <w:proofErr w:type="spellEnd"/>
      <w:r w:rsidR="007B5CE2">
        <w:rPr>
          <w:b/>
          <w:sz w:val="20"/>
        </w:rPr>
        <w:t>.</w:t>
      </w:r>
    </w:p>
    <w:p w14:paraId="5CE34F35" w14:textId="68B1F615" w:rsidR="003A222A" w:rsidRDefault="003A222A" w:rsidP="003A222A">
      <w:pPr>
        <w:tabs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 w:rsidR="00F30898">
        <w:rPr>
          <w:bCs/>
          <w:sz w:val="20"/>
        </w:rPr>
        <w:t>I</w:t>
      </w:r>
      <w:r>
        <w:rPr>
          <w:bCs/>
          <w:sz w:val="20"/>
        </w:rPr>
        <w:t>ntézetparancsnok</w:t>
      </w:r>
    </w:p>
    <w:p w14:paraId="303D95B1" w14:textId="49415387" w:rsidR="00BD7FD2" w:rsidRPr="00BD7FD2" w:rsidRDefault="00BD7FD2" w:rsidP="00504F1F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</w:p>
    <w:sectPr w:rsidR="00BD7FD2" w:rsidRPr="00BD7FD2" w:rsidSect="00E928F1">
      <w:headerReference w:type="even" r:id="rId8"/>
      <w:headerReference w:type="default" r:id="rId9"/>
      <w:headerReference w:type="first" r:id="rId10"/>
      <w:pgSz w:w="11906" w:h="16838" w:code="9"/>
      <w:pgMar w:top="1814" w:right="1418" w:bottom="1134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2308C" w14:textId="77777777" w:rsidR="00BB0A0A" w:rsidRDefault="00BB0A0A">
      <w:r>
        <w:separator/>
      </w:r>
    </w:p>
  </w:endnote>
  <w:endnote w:type="continuationSeparator" w:id="0">
    <w:p w14:paraId="42CC8B91" w14:textId="77777777" w:rsidR="00BB0A0A" w:rsidRDefault="00BB0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75937" w14:textId="77777777" w:rsidR="00BB0A0A" w:rsidRDefault="00BB0A0A">
      <w:r>
        <w:separator/>
      </w:r>
    </w:p>
  </w:footnote>
  <w:footnote w:type="continuationSeparator" w:id="0">
    <w:p w14:paraId="34BB6D13" w14:textId="77777777" w:rsidR="00BB0A0A" w:rsidRDefault="00BB0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098CC" w14:textId="77777777" w:rsidR="000F5D0B" w:rsidRDefault="00BB0A0A">
    <w:pPr>
      <w:pStyle w:val="lfej"/>
      <w:framePr w:wrap="around" w:vAnchor="text" w:hAnchor="margin" w:xAlign="center" w:y="1"/>
      <w:rPr>
        <w:rStyle w:val="Oldalszm"/>
      </w:rPr>
    </w:pPr>
    <w:r>
      <w:rPr>
        <w:noProof/>
        <w:lang w:val="hu-HU"/>
      </w:rPr>
      <w:pict w14:anchorId="11603F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2" type="#_x0000_t75" style="position:absolute;margin-left:0;margin-top:0;width:453.45pt;height:471.2pt;z-index:-251658752;mso-position-horizontal:center;mso-position-horizontal-relative:margin;mso-position-vertical:center;mso-position-vertical-relative:margin" wrapcoords="-36 0 -36 21566 21600 21566 21600 0 -36 0">
          <v:imagedata r:id="rId1" o:title="kep" gain="19661f" blacklevel="22938f"/>
          <w10:wrap anchorx="margin" anchory="margin"/>
        </v:shape>
      </w:pict>
    </w:r>
    <w:r w:rsidR="000F5D0B">
      <w:rPr>
        <w:rStyle w:val="Oldalszm"/>
      </w:rPr>
      <w:fldChar w:fldCharType="begin"/>
    </w:r>
    <w:r w:rsidR="000F5D0B">
      <w:rPr>
        <w:rStyle w:val="Oldalszm"/>
      </w:rPr>
      <w:instrText xml:space="preserve">PAGE  </w:instrText>
    </w:r>
    <w:r w:rsidR="000F5D0B">
      <w:rPr>
        <w:rStyle w:val="Oldalszm"/>
      </w:rPr>
      <w:fldChar w:fldCharType="separate"/>
    </w:r>
    <w:r w:rsidR="000F5D0B">
      <w:rPr>
        <w:rStyle w:val="Oldalszm"/>
        <w:noProof/>
      </w:rPr>
      <w:t>1</w:t>
    </w:r>
    <w:r w:rsidR="000F5D0B">
      <w:rPr>
        <w:rStyle w:val="Oldalszm"/>
      </w:rPr>
      <w:fldChar w:fldCharType="end"/>
    </w:r>
  </w:p>
  <w:p w14:paraId="57829569" w14:textId="77777777" w:rsidR="000F5D0B" w:rsidRDefault="000F5D0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26EE0" w14:textId="77777777" w:rsidR="000F5D0B" w:rsidRPr="005F45D5" w:rsidRDefault="000F5D0B">
    <w:pPr>
      <w:pStyle w:val="lfej"/>
      <w:framePr w:wrap="around" w:vAnchor="text" w:hAnchor="margin" w:xAlign="center" w:y="1"/>
      <w:rPr>
        <w:rStyle w:val="Oldalszm"/>
        <w:sz w:val="20"/>
      </w:rPr>
    </w:pPr>
    <w:r w:rsidRPr="005F45D5">
      <w:rPr>
        <w:rStyle w:val="Oldalszm"/>
        <w:sz w:val="20"/>
      </w:rPr>
      <w:t>-</w:t>
    </w:r>
    <w:r w:rsidRPr="005F45D5">
      <w:rPr>
        <w:rStyle w:val="Oldalszm"/>
        <w:sz w:val="20"/>
      </w:rPr>
      <w:fldChar w:fldCharType="begin"/>
    </w:r>
    <w:r w:rsidRPr="005F45D5">
      <w:rPr>
        <w:rStyle w:val="Oldalszm"/>
        <w:sz w:val="20"/>
      </w:rPr>
      <w:instrText xml:space="preserve">PAGE  </w:instrText>
    </w:r>
    <w:r w:rsidRPr="005F45D5">
      <w:rPr>
        <w:rStyle w:val="Oldalszm"/>
        <w:sz w:val="20"/>
      </w:rPr>
      <w:fldChar w:fldCharType="separate"/>
    </w:r>
    <w:r>
      <w:rPr>
        <w:rStyle w:val="Oldalszm"/>
        <w:noProof/>
        <w:sz w:val="20"/>
      </w:rPr>
      <w:t>2</w:t>
    </w:r>
    <w:r w:rsidRPr="005F45D5">
      <w:rPr>
        <w:rStyle w:val="Oldalszm"/>
        <w:sz w:val="20"/>
      </w:rPr>
      <w:fldChar w:fldCharType="end"/>
    </w:r>
    <w:r>
      <w:rPr>
        <w:rStyle w:val="Oldalszm"/>
        <w:sz w:val="20"/>
      </w:rPr>
      <w:t>.</w:t>
    </w:r>
    <w:r w:rsidRPr="005F45D5">
      <w:rPr>
        <w:rStyle w:val="Oldalszm"/>
        <w:sz w:val="20"/>
      </w:rPr>
      <w:t>-</w:t>
    </w:r>
  </w:p>
  <w:p w14:paraId="21448003" w14:textId="77777777" w:rsidR="000F5D0B" w:rsidRDefault="000F5D0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53CDD" w14:textId="77777777" w:rsidR="000F5D0B" w:rsidRDefault="000F5D0B" w:rsidP="00651065">
    <w:pPr>
      <w:pStyle w:val="lfej"/>
      <w:jc w:val="center"/>
      <w:rPr>
        <w:sz w:val="24"/>
      </w:rPr>
    </w:pPr>
    <w:r>
      <w:rPr>
        <w:noProof/>
        <w:sz w:val="24"/>
        <w:lang w:val="hu-HU"/>
      </w:rPr>
      <w:drawing>
        <wp:inline distT="0" distB="0" distL="0" distR="0" wp14:anchorId="347598D8" wp14:editId="1E756765">
          <wp:extent cx="461010" cy="841375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841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DCB0CB" w14:textId="77777777" w:rsidR="000F5D0B" w:rsidRDefault="000F5D0B" w:rsidP="00651065">
    <w:pPr>
      <w:pStyle w:val="lfej"/>
      <w:jc w:val="center"/>
      <w:rPr>
        <w:sz w:val="22"/>
      </w:rPr>
    </w:pPr>
    <w:r>
      <w:rPr>
        <w:sz w:val="24"/>
        <w:szCs w:val="24"/>
      </w:rPr>
      <w:t>S</w:t>
    </w:r>
    <w:r w:rsidRPr="00651065">
      <w:rPr>
        <w:sz w:val="22"/>
        <w:szCs w:val="22"/>
      </w:rPr>
      <w:t>OPRONKŐHIDAI</w:t>
    </w:r>
    <w:r>
      <w:t xml:space="preserve"> </w:t>
    </w:r>
    <w:r>
      <w:rPr>
        <w:sz w:val="24"/>
        <w:szCs w:val="24"/>
      </w:rPr>
      <w:t>F</w:t>
    </w:r>
    <w:r w:rsidRPr="00651065">
      <w:rPr>
        <w:sz w:val="22"/>
        <w:szCs w:val="22"/>
      </w:rPr>
      <w:t>EGYHÁZ</w:t>
    </w:r>
    <w:r>
      <w:t xml:space="preserve"> </w:t>
    </w:r>
    <w:r w:rsidRPr="00651065">
      <w:rPr>
        <w:sz w:val="22"/>
        <w:szCs w:val="22"/>
      </w:rPr>
      <w:t>ÉS</w:t>
    </w:r>
    <w:r>
      <w:t xml:space="preserve"> </w:t>
    </w:r>
    <w:r>
      <w:rPr>
        <w:sz w:val="24"/>
        <w:szCs w:val="24"/>
      </w:rPr>
      <w:t>B</w:t>
    </w:r>
    <w:r w:rsidRPr="00651065">
      <w:rPr>
        <w:sz w:val="22"/>
        <w:szCs w:val="22"/>
      </w:rPr>
      <w:t>ÖRTÖN</w:t>
    </w:r>
  </w:p>
  <w:p w14:paraId="617732A9" w14:textId="77777777" w:rsidR="000F5D0B" w:rsidRDefault="000F5D0B" w:rsidP="00651065">
    <w:pPr>
      <w:pStyle w:val="lfej"/>
      <w:jc w:val="center"/>
      <w:rPr>
        <w:sz w:val="20"/>
      </w:rPr>
    </w:pPr>
    <w:r w:rsidRPr="00651065">
      <w:rPr>
        <w:sz w:val="22"/>
        <w:szCs w:val="22"/>
      </w:rPr>
      <w:t>I</w:t>
    </w:r>
    <w:r>
      <w:rPr>
        <w:sz w:val="20"/>
      </w:rPr>
      <w:t xml:space="preserve">NFORMATIKAI </w:t>
    </w:r>
    <w:r w:rsidRPr="00651065">
      <w:rPr>
        <w:sz w:val="22"/>
        <w:szCs w:val="22"/>
      </w:rPr>
      <w:t>O</w:t>
    </w:r>
    <w:r>
      <w:rPr>
        <w:sz w:val="20"/>
      </w:rPr>
      <w:t>SZTÁLY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73B"/>
    <w:multiLevelType w:val="hybridMultilevel"/>
    <w:tmpl w:val="896ED592"/>
    <w:lvl w:ilvl="0" w:tplc="879E4788"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D37212"/>
    <w:multiLevelType w:val="hybridMultilevel"/>
    <w:tmpl w:val="07CEEB54"/>
    <w:lvl w:ilvl="0" w:tplc="829888D0">
      <w:start w:val="785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286F81"/>
    <w:multiLevelType w:val="hybridMultilevel"/>
    <w:tmpl w:val="D1AE7AF4"/>
    <w:lvl w:ilvl="0" w:tplc="938A932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122D"/>
    <w:multiLevelType w:val="hybridMultilevel"/>
    <w:tmpl w:val="79A06194"/>
    <w:lvl w:ilvl="0" w:tplc="A2286DF2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D0F0C3B"/>
    <w:multiLevelType w:val="hybridMultilevel"/>
    <w:tmpl w:val="714E2590"/>
    <w:lvl w:ilvl="0" w:tplc="D98C690C">
      <w:start w:val="105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7622F87"/>
    <w:multiLevelType w:val="hybridMultilevel"/>
    <w:tmpl w:val="167C01DC"/>
    <w:lvl w:ilvl="0" w:tplc="6592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47"/>
    <w:rsid w:val="000111B3"/>
    <w:rsid w:val="00014BCC"/>
    <w:rsid w:val="000155AE"/>
    <w:rsid w:val="000B3547"/>
    <w:rsid w:val="000B5F5D"/>
    <w:rsid w:val="000C0176"/>
    <w:rsid w:val="000C3EAB"/>
    <w:rsid w:val="000D2158"/>
    <w:rsid w:val="000D6E48"/>
    <w:rsid w:val="000F5D0B"/>
    <w:rsid w:val="001300D6"/>
    <w:rsid w:val="00135AC3"/>
    <w:rsid w:val="0015386F"/>
    <w:rsid w:val="0016048C"/>
    <w:rsid w:val="001733A8"/>
    <w:rsid w:val="001923D6"/>
    <w:rsid w:val="00192BD8"/>
    <w:rsid w:val="001C28B4"/>
    <w:rsid w:val="001C62DA"/>
    <w:rsid w:val="001D68DC"/>
    <w:rsid w:val="001F3DD4"/>
    <w:rsid w:val="001F5CBF"/>
    <w:rsid w:val="00213698"/>
    <w:rsid w:val="00215ED7"/>
    <w:rsid w:val="002213A1"/>
    <w:rsid w:val="00231183"/>
    <w:rsid w:val="00236A5E"/>
    <w:rsid w:val="00246A40"/>
    <w:rsid w:val="00252207"/>
    <w:rsid w:val="00263C26"/>
    <w:rsid w:val="00267777"/>
    <w:rsid w:val="00270F41"/>
    <w:rsid w:val="00286B8A"/>
    <w:rsid w:val="0029740B"/>
    <w:rsid w:val="002B194D"/>
    <w:rsid w:val="002B2422"/>
    <w:rsid w:val="002C540F"/>
    <w:rsid w:val="002D5FA6"/>
    <w:rsid w:val="002E4B6F"/>
    <w:rsid w:val="003100F3"/>
    <w:rsid w:val="00315381"/>
    <w:rsid w:val="00317968"/>
    <w:rsid w:val="003201B8"/>
    <w:rsid w:val="00320618"/>
    <w:rsid w:val="00326446"/>
    <w:rsid w:val="00366EAF"/>
    <w:rsid w:val="003A222A"/>
    <w:rsid w:val="003B5A14"/>
    <w:rsid w:val="003C62C1"/>
    <w:rsid w:val="00402257"/>
    <w:rsid w:val="00411F54"/>
    <w:rsid w:val="0041620E"/>
    <w:rsid w:val="004249DB"/>
    <w:rsid w:val="00441382"/>
    <w:rsid w:val="004469FA"/>
    <w:rsid w:val="00451AB7"/>
    <w:rsid w:val="004525C8"/>
    <w:rsid w:val="004711CD"/>
    <w:rsid w:val="0047168E"/>
    <w:rsid w:val="00483A55"/>
    <w:rsid w:val="004D19E7"/>
    <w:rsid w:val="004E1A81"/>
    <w:rsid w:val="004E5D53"/>
    <w:rsid w:val="004F518C"/>
    <w:rsid w:val="004F7732"/>
    <w:rsid w:val="0050006E"/>
    <w:rsid w:val="00504F1F"/>
    <w:rsid w:val="005243EF"/>
    <w:rsid w:val="005354DD"/>
    <w:rsid w:val="00536DAD"/>
    <w:rsid w:val="005648DF"/>
    <w:rsid w:val="00583C50"/>
    <w:rsid w:val="00584CA7"/>
    <w:rsid w:val="00592FF7"/>
    <w:rsid w:val="005977BB"/>
    <w:rsid w:val="005977BC"/>
    <w:rsid w:val="005D20AB"/>
    <w:rsid w:val="00617834"/>
    <w:rsid w:val="00621D3A"/>
    <w:rsid w:val="00651065"/>
    <w:rsid w:val="006636E6"/>
    <w:rsid w:val="00672C8B"/>
    <w:rsid w:val="006B3707"/>
    <w:rsid w:val="006C54D9"/>
    <w:rsid w:val="006C5709"/>
    <w:rsid w:val="006E2327"/>
    <w:rsid w:val="006E2CAC"/>
    <w:rsid w:val="006F160D"/>
    <w:rsid w:val="00716910"/>
    <w:rsid w:val="00725B49"/>
    <w:rsid w:val="00731460"/>
    <w:rsid w:val="00746DEE"/>
    <w:rsid w:val="00753000"/>
    <w:rsid w:val="007567EF"/>
    <w:rsid w:val="00762428"/>
    <w:rsid w:val="00772B0C"/>
    <w:rsid w:val="00783E66"/>
    <w:rsid w:val="007A1032"/>
    <w:rsid w:val="007A5319"/>
    <w:rsid w:val="007B138F"/>
    <w:rsid w:val="007B5CE2"/>
    <w:rsid w:val="007F0D53"/>
    <w:rsid w:val="007F0E7D"/>
    <w:rsid w:val="007F4812"/>
    <w:rsid w:val="008014B4"/>
    <w:rsid w:val="00802FBE"/>
    <w:rsid w:val="00835F35"/>
    <w:rsid w:val="00841E55"/>
    <w:rsid w:val="00852CFF"/>
    <w:rsid w:val="0087648A"/>
    <w:rsid w:val="008844C8"/>
    <w:rsid w:val="008A374B"/>
    <w:rsid w:val="008A3874"/>
    <w:rsid w:val="008B59B5"/>
    <w:rsid w:val="008D5CF2"/>
    <w:rsid w:val="008D5E0C"/>
    <w:rsid w:val="008E4A14"/>
    <w:rsid w:val="008E5950"/>
    <w:rsid w:val="008F7618"/>
    <w:rsid w:val="00900ECF"/>
    <w:rsid w:val="009068CD"/>
    <w:rsid w:val="00924387"/>
    <w:rsid w:val="00955288"/>
    <w:rsid w:val="00957E88"/>
    <w:rsid w:val="00957F6F"/>
    <w:rsid w:val="00962A7B"/>
    <w:rsid w:val="009935FA"/>
    <w:rsid w:val="009A57B7"/>
    <w:rsid w:val="009B16CA"/>
    <w:rsid w:val="009E5AE4"/>
    <w:rsid w:val="00A560C9"/>
    <w:rsid w:val="00AD4716"/>
    <w:rsid w:val="00AF7E2A"/>
    <w:rsid w:val="00B234B2"/>
    <w:rsid w:val="00B25DA3"/>
    <w:rsid w:val="00B262EE"/>
    <w:rsid w:val="00B34198"/>
    <w:rsid w:val="00B650FE"/>
    <w:rsid w:val="00B7031F"/>
    <w:rsid w:val="00B7357B"/>
    <w:rsid w:val="00B81BCF"/>
    <w:rsid w:val="00B929A9"/>
    <w:rsid w:val="00B95E12"/>
    <w:rsid w:val="00BB0A0A"/>
    <w:rsid w:val="00BB1945"/>
    <w:rsid w:val="00BC61AE"/>
    <w:rsid w:val="00BD7FD2"/>
    <w:rsid w:val="00BF3528"/>
    <w:rsid w:val="00BF3A25"/>
    <w:rsid w:val="00C05953"/>
    <w:rsid w:val="00C42438"/>
    <w:rsid w:val="00C62992"/>
    <w:rsid w:val="00C70F4C"/>
    <w:rsid w:val="00CA6ED7"/>
    <w:rsid w:val="00CD019A"/>
    <w:rsid w:val="00CD1C94"/>
    <w:rsid w:val="00CD5FC6"/>
    <w:rsid w:val="00CE05E1"/>
    <w:rsid w:val="00CF2488"/>
    <w:rsid w:val="00D421E6"/>
    <w:rsid w:val="00D5789B"/>
    <w:rsid w:val="00D60C46"/>
    <w:rsid w:val="00D76C0E"/>
    <w:rsid w:val="00DF7157"/>
    <w:rsid w:val="00DF794F"/>
    <w:rsid w:val="00E0317C"/>
    <w:rsid w:val="00E13197"/>
    <w:rsid w:val="00E31204"/>
    <w:rsid w:val="00E42170"/>
    <w:rsid w:val="00E43E94"/>
    <w:rsid w:val="00E45F09"/>
    <w:rsid w:val="00E47058"/>
    <w:rsid w:val="00E6228F"/>
    <w:rsid w:val="00E928F1"/>
    <w:rsid w:val="00EA44E5"/>
    <w:rsid w:val="00EC23D1"/>
    <w:rsid w:val="00EC74B9"/>
    <w:rsid w:val="00ED6820"/>
    <w:rsid w:val="00F004EB"/>
    <w:rsid w:val="00F13B6E"/>
    <w:rsid w:val="00F20C73"/>
    <w:rsid w:val="00F30898"/>
    <w:rsid w:val="00F643A9"/>
    <w:rsid w:val="00F70BA1"/>
    <w:rsid w:val="00F8557A"/>
    <w:rsid w:val="00FA3129"/>
    <w:rsid w:val="00FA39D3"/>
    <w:rsid w:val="00FB2E15"/>
    <w:rsid w:val="00FC7A54"/>
    <w:rsid w:val="00FD68AD"/>
    <w:rsid w:val="00FF03E7"/>
    <w:rsid w:val="00FF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729D4EB"/>
  <w15:docId w15:val="{8A221604-8C10-4BEB-8AA3-D5D540CD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8"/>
    </w:rPr>
  </w:style>
  <w:style w:type="paragraph" w:styleId="Cmsor1">
    <w:name w:val="heading 1"/>
    <w:basedOn w:val="Norml"/>
    <w:next w:val="Norml"/>
    <w:qFormat/>
    <w:pPr>
      <w:keepNext/>
      <w:jc w:val="center"/>
      <w:outlineLvl w:val="0"/>
    </w:pPr>
    <w:rPr>
      <w:b/>
      <w:i/>
      <w:caps/>
      <w:spacing w:val="40"/>
      <w:sz w:val="20"/>
      <w:u w:val="single"/>
      <w:lang w:val="en-US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b/>
      <w:i/>
      <w:spacing w:val="20"/>
      <w:sz w:val="20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pPr>
      <w:tabs>
        <w:tab w:val="center" w:pos="4536"/>
        <w:tab w:val="right" w:pos="9072"/>
      </w:tabs>
    </w:pPr>
    <w:rPr>
      <w:lang w:val="de-DE"/>
    </w:rPr>
  </w:style>
  <w:style w:type="character" w:styleId="Oldalszm">
    <w:name w:val="page number"/>
    <w:basedOn w:val="Bekezdsalapbettpusa"/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paragraph" w:styleId="Szvegtrzs">
    <w:name w:val="Body Text"/>
    <w:basedOn w:val="Norml"/>
    <w:pPr>
      <w:tabs>
        <w:tab w:val="center" w:pos="6663"/>
      </w:tabs>
    </w:pPr>
    <w:rPr>
      <w:b/>
      <w:i/>
      <w:sz w:val="20"/>
    </w:rPr>
  </w:style>
  <w:style w:type="paragraph" w:styleId="Szvegtrzs2">
    <w:name w:val="Body Text 2"/>
    <w:basedOn w:val="Norml"/>
    <w:pPr>
      <w:spacing w:after="120" w:line="480" w:lineRule="auto"/>
    </w:pPr>
  </w:style>
  <w:style w:type="paragraph" w:customStyle="1" w:styleId="Alr">
    <w:name w:val="Aláíró"/>
    <w:basedOn w:val="Norml"/>
    <w:pPr>
      <w:tabs>
        <w:tab w:val="center" w:pos="6804"/>
      </w:tabs>
      <w:jc w:val="both"/>
    </w:pPr>
    <w:rPr>
      <w:b/>
      <w:sz w:val="24"/>
    </w:rPr>
  </w:style>
  <w:style w:type="paragraph" w:customStyle="1" w:styleId="Iktat">
    <w:name w:val="Iktató"/>
    <w:basedOn w:val="Norml"/>
    <w:pPr>
      <w:jc w:val="both"/>
    </w:pPr>
    <w:rPr>
      <w:i/>
      <w:sz w:val="24"/>
    </w:rPr>
  </w:style>
  <w:style w:type="character" w:styleId="Hiperhivatkozs">
    <w:name w:val="Hyperlink"/>
    <w:rPr>
      <w:color w:val="0000FF"/>
      <w:u w:val="single"/>
    </w:rPr>
  </w:style>
  <w:style w:type="character" w:customStyle="1" w:styleId="lfejChar">
    <w:name w:val="Élőfej Char"/>
    <w:link w:val="lfej"/>
    <w:uiPriority w:val="99"/>
    <w:rsid w:val="00651065"/>
    <w:rPr>
      <w:sz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ejlec-SzUF-level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9CEF2-B460-46A3-B086-911B99894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fejlec-SzUF-level</Template>
  <TotalTime>7</TotalTime>
  <Pages>1</Pages>
  <Words>77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Sopronkőhidai Fegyház és Börtön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tacsik.arnold</dc:creator>
  <cp:lastModifiedBy>konf SKFB</cp:lastModifiedBy>
  <cp:revision>16</cp:revision>
  <cp:lastPrinted>2018-07-02T08:53:00Z</cp:lastPrinted>
  <dcterms:created xsi:type="dcterms:W3CDTF">2021-08-04T08:11:00Z</dcterms:created>
  <dcterms:modified xsi:type="dcterms:W3CDTF">2021-09-06T10:24:00Z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260310664</vt:i4>
  </property>
  <property fmtid="{D5CDD505-2E9C-101B-9397-08002B2CF9AE}" pid="3" name="_EmailSubject">
    <vt:lpwstr>körlevél</vt:lpwstr>
  </property>
  <property fmtid="{D5CDD505-2E9C-101B-9397-08002B2CF9AE}" pid="4" name="_AuthorEmail">
    <vt:lpwstr>topanka.zsolt@bvop.hu</vt:lpwstr>
  </property>
  <property fmtid="{D5CDD505-2E9C-101B-9397-08002B2CF9AE}" pid="5" name="_AuthorEmailDisplayName">
    <vt:lpwstr>Topánka Zsolt</vt:lpwstr>
  </property>
  <property fmtid="{D5CDD505-2E9C-101B-9397-08002B2CF9AE}" pid="6" name="_ReviewingToolsShownOnce">
    <vt:lpwstr/>
  </property>
</Properties>
</file>