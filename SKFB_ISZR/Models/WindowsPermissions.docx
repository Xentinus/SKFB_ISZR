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2FFCC" w14:textId="77777777" w:rsidR="00402257" w:rsidRPr="00EC23D1" w:rsidRDefault="00402257" w:rsidP="006E2327">
      <w:pPr>
        <w:tabs>
          <w:tab w:val="left" w:pos="7655"/>
        </w:tabs>
        <w:rPr>
          <w:rFonts w:ascii="Calibri" w:hAnsi="Calibri"/>
          <w:b/>
          <w:sz w:val="20"/>
        </w:rPr>
      </w:pPr>
    </w:p>
    <w:p w14:paraId="6FCC2BCB" w14:textId="77777777" w:rsidR="00402257" w:rsidRPr="00AF7E2A" w:rsidRDefault="00651065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651065">
        <w:rPr>
          <w:rFonts w:ascii="Calibri" w:hAnsi="Calibri"/>
          <w:b/>
          <w:sz w:val="20"/>
        </w:rPr>
        <w:t>Parancsnok Úr</w:t>
      </w:r>
      <w:r w:rsidR="00402257" w:rsidRPr="00651065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06B9002A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0247F0A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CE7DC49" w14:textId="77777777" w:rsidR="00BD7FD2" w:rsidRDefault="00F8557A" w:rsidP="00CD1C94">
      <w:pPr>
        <w:tabs>
          <w:tab w:val="left" w:pos="284"/>
        </w:tabs>
        <w:spacing w:after="360" w:line="360" w:lineRule="auto"/>
        <w:ind w:left="284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</w:t>
      </w:r>
      <w:r w:rsidR="00E928F1">
        <w:rPr>
          <w:rFonts w:ascii="Calibri" w:hAnsi="Calibri"/>
          <w:sz w:val="20"/>
        </w:rPr>
        <w:t>érem engedélyezni</w:t>
      </w:r>
      <w:r w:rsidR="000D215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hozzáférés</w:t>
      </w:r>
      <w:r w:rsidR="00402257" w:rsidRPr="00AF7E2A">
        <w:rPr>
          <w:rFonts w:ascii="Calibri" w:hAnsi="Calibri"/>
          <w:sz w:val="20"/>
        </w:rPr>
        <w:t xml:space="preserve"> </w:t>
      </w:r>
      <w:r w:rsidR="000D2158">
        <w:rPr>
          <w:rFonts w:ascii="Calibri" w:hAnsi="Calibri"/>
          <w:sz w:val="20"/>
        </w:rPr>
        <w:t xml:space="preserve">jogosultság </w:t>
      </w:r>
      <w:r w:rsidR="00402257" w:rsidRPr="00AF7E2A">
        <w:rPr>
          <w:rFonts w:ascii="Calibri" w:hAnsi="Calibri"/>
          <w:sz w:val="20"/>
        </w:rPr>
        <w:t>kiadását</w:t>
      </w:r>
      <w:r w:rsidR="00716910">
        <w:rPr>
          <w:rFonts w:ascii="Calibri" w:hAnsi="Calibri"/>
          <w:sz w:val="20"/>
        </w:rPr>
        <w:t xml:space="preserve"> </w:t>
      </w:r>
      <w:r w:rsidR="00BD7FD2">
        <w:rPr>
          <w:rFonts w:ascii="Calibri" w:hAnsi="Calibri"/>
          <w:b/>
          <w:sz w:val="20"/>
        </w:rPr>
        <w:t>&lt;lastName&gt; &lt;firstName&gt; bv. &lt;rank&gt;</w:t>
      </w:r>
      <w:r w:rsidR="008E5950">
        <w:rPr>
          <w:rFonts w:ascii="Calibri" w:hAnsi="Calibri"/>
          <w:b/>
          <w:sz w:val="20"/>
        </w:rPr>
        <w:t xml:space="preserve"> </w:t>
      </w:r>
      <w:r w:rsidR="000C3EAB" w:rsidRPr="00AF7E2A">
        <w:rPr>
          <w:rFonts w:ascii="Calibri" w:hAnsi="Calibri"/>
          <w:sz w:val="20"/>
        </w:rPr>
        <w:t>részére</w:t>
      </w:r>
      <w:r w:rsidR="00402257" w:rsidRPr="00AF7E2A">
        <w:rPr>
          <w:rFonts w:ascii="Calibri" w:hAnsi="Calibri"/>
          <w:sz w:val="20"/>
        </w:rPr>
        <w:t xml:space="preserve">, </w:t>
      </w:r>
      <w:r>
        <w:rPr>
          <w:rFonts w:ascii="Calibri" w:hAnsi="Calibri"/>
          <w:sz w:val="20"/>
        </w:rPr>
        <w:t xml:space="preserve">a bv.hu tartományi rendszerben üzemelő </w:t>
      </w:r>
      <w:r w:rsidR="0015386F">
        <w:rPr>
          <w:rFonts w:ascii="Calibri" w:hAnsi="Calibri"/>
          <w:sz w:val="20"/>
        </w:rPr>
        <w:t>szolgáltatások használatához</w:t>
      </w:r>
      <w:r w:rsidR="00B34198">
        <w:rPr>
          <w:rFonts w:ascii="Calibri" w:hAnsi="Calibri"/>
          <w:sz w:val="20"/>
        </w:rPr>
        <w:t>.</w:t>
      </w:r>
    </w:p>
    <w:p w14:paraId="05FA970B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  <w:r>
        <w:rPr>
          <w:sz w:val="20"/>
        </w:rPr>
        <w:tab/>
      </w:r>
      <w:r w:rsidRPr="00BD7FD2">
        <w:rPr>
          <w:b/>
          <w:sz w:val="20"/>
        </w:rPr>
        <w:t>Felhasználónév:</w:t>
      </w:r>
      <w:r>
        <w:rPr>
          <w:sz w:val="20"/>
        </w:rPr>
        <w:t xml:space="preserve"> &lt;username&gt;</w:t>
      </w:r>
    </w:p>
    <w:p w14:paraId="79814627" w14:textId="77777777" w:rsidR="00BD7FD2" w:rsidRPr="00750F00" w:rsidRDefault="00BD7FD2" w:rsidP="00BD7FD2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>
        <w:rPr>
          <w:b/>
          <w:sz w:val="20"/>
        </w:rPr>
        <w:t>Csoport</w:t>
      </w:r>
      <w:r w:rsidRPr="00750F00">
        <w:rPr>
          <w:b/>
          <w:sz w:val="20"/>
        </w:rPr>
        <w:t xml:space="preserve">: </w:t>
      </w:r>
      <w:r>
        <w:rPr>
          <w:sz w:val="20"/>
        </w:rPr>
        <w:t>&lt;group&gt;</w:t>
      </w:r>
    </w:p>
    <w:p w14:paraId="6F6D391B" w14:textId="77777777" w:rsidR="00EC23D1" w:rsidRDefault="00BD7FD2" w:rsidP="00BD7FD2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4C34B339" w14:textId="2FBFDE0F" w:rsidR="00BD7FD2" w:rsidRDefault="00BD7FD2" w:rsidP="009B1E84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Jogosultság típusa: </w:t>
      </w:r>
      <w:bookmarkStart w:id="0" w:name="permissionTpye"/>
      <w:r>
        <w:rPr>
          <w:bCs/>
          <w:sz w:val="20"/>
        </w:rPr>
        <w:t>&lt;</w:t>
      </w:r>
      <w:r w:rsidRPr="00750F00">
        <w:rPr>
          <w:bCs/>
          <w:sz w:val="20"/>
        </w:rPr>
        <w:t>permissionType</w:t>
      </w:r>
      <w:r>
        <w:rPr>
          <w:bCs/>
          <w:sz w:val="20"/>
        </w:rPr>
        <w:t>&gt;</w:t>
      </w:r>
      <w:bookmarkEnd w:id="0"/>
      <w:r w:rsidRPr="00750F00">
        <w:rPr>
          <w:b/>
          <w:sz w:val="20"/>
        </w:rPr>
        <w:br/>
      </w:r>
      <w:r>
        <w:rPr>
          <w:b/>
          <w:sz w:val="20"/>
        </w:rPr>
        <w:t>Jogosultságok</w:t>
      </w:r>
      <w:r w:rsidRPr="00750F00">
        <w:rPr>
          <w:b/>
          <w:sz w:val="20"/>
        </w:rPr>
        <w:t xml:space="preserve">: </w:t>
      </w:r>
      <w:bookmarkStart w:id="1" w:name="permissionList"/>
      <w:r>
        <w:rPr>
          <w:bCs/>
          <w:sz w:val="20"/>
        </w:rPr>
        <w:t>&lt;permissionList</w:t>
      </w:r>
      <w:r w:rsidR="00F828BE">
        <w:rPr>
          <w:bCs/>
          <w:sz w:val="20"/>
        </w:rPr>
        <w:t>&gt;</w:t>
      </w:r>
      <w:bookmarkEnd w:id="1"/>
    </w:p>
    <w:p w14:paraId="4F6BBFA8" w14:textId="77777777" w:rsidR="00102AAF" w:rsidRDefault="00102AAF" w:rsidP="00102AA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73A46D50" w14:textId="77777777" w:rsidR="00102AAF" w:rsidRDefault="00102AAF" w:rsidP="00102AAF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6029BBD" w14:textId="77777777" w:rsidR="00102AAF" w:rsidRDefault="00102AAF" w:rsidP="00102AAF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2D1D56F0" w14:textId="0D9856B3" w:rsidR="00102AAF" w:rsidRDefault="00102AAF" w:rsidP="00102AAF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F45E32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260385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599CEE48" w14:textId="77777777" w:rsidR="00102AAF" w:rsidRDefault="00102AAF" w:rsidP="00102AAF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746E29BA" w14:textId="5078B792" w:rsidR="00102AAF" w:rsidRDefault="00FA7272" w:rsidP="00102AAF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2" w:name="_GoBack"/>
      <w:bookmarkEnd w:id="2"/>
    </w:p>
    <w:p w14:paraId="4143C226" w14:textId="7D53BD4F" w:rsidR="00102AAF" w:rsidRDefault="00102AAF" w:rsidP="00102AAF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bv. </w:t>
      </w:r>
      <w:r w:rsidR="009C40A5">
        <w:rPr>
          <w:b/>
          <w:sz w:val="20"/>
        </w:rPr>
        <w:t>ezds.</w:t>
      </w:r>
    </w:p>
    <w:p w14:paraId="5F7C1620" w14:textId="035A41BF" w:rsidR="00102AAF" w:rsidRDefault="00102AAF" w:rsidP="00102AAF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11B68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240908CE" w14:textId="1F111D94" w:rsidR="00BD7FD2" w:rsidRPr="00BD7FD2" w:rsidRDefault="00BD7FD2" w:rsidP="00862A22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BD7FD2" w:rsidRPr="00BD7FD2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87F8D" w14:textId="77777777" w:rsidR="00984D92" w:rsidRDefault="00984D92">
      <w:r>
        <w:separator/>
      </w:r>
    </w:p>
  </w:endnote>
  <w:endnote w:type="continuationSeparator" w:id="0">
    <w:p w14:paraId="117CB4B6" w14:textId="77777777" w:rsidR="00984D92" w:rsidRDefault="0098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7A178" w14:textId="77777777" w:rsidR="00984D92" w:rsidRDefault="00984D92">
      <w:r>
        <w:separator/>
      </w:r>
    </w:p>
  </w:footnote>
  <w:footnote w:type="continuationSeparator" w:id="0">
    <w:p w14:paraId="7A16F135" w14:textId="77777777" w:rsidR="00984D92" w:rsidRDefault="00984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CFC7" w14:textId="77777777" w:rsidR="000F5D0B" w:rsidRDefault="00984D92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33084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0F5D0B">
      <w:rPr>
        <w:rStyle w:val="Oldalszm"/>
      </w:rPr>
      <w:fldChar w:fldCharType="begin"/>
    </w:r>
    <w:r w:rsidR="000F5D0B">
      <w:rPr>
        <w:rStyle w:val="Oldalszm"/>
      </w:rPr>
      <w:instrText xml:space="preserve">PAGE  </w:instrText>
    </w:r>
    <w:r w:rsidR="000F5D0B">
      <w:rPr>
        <w:rStyle w:val="Oldalszm"/>
      </w:rPr>
      <w:fldChar w:fldCharType="separate"/>
    </w:r>
    <w:r w:rsidR="000F5D0B">
      <w:rPr>
        <w:rStyle w:val="Oldalszm"/>
        <w:noProof/>
      </w:rPr>
      <w:t>1</w:t>
    </w:r>
    <w:r w:rsidR="000F5D0B">
      <w:rPr>
        <w:rStyle w:val="Oldalszm"/>
      </w:rPr>
      <w:fldChar w:fldCharType="end"/>
    </w:r>
  </w:p>
  <w:p w14:paraId="747EC667" w14:textId="77777777" w:rsidR="000F5D0B" w:rsidRDefault="000F5D0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76430" w14:textId="77777777" w:rsidR="000F5D0B" w:rsidRPr="005F45D5" w:rsidRDefault="000F5D0B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7D5B706F" w14:textId="77777777" w:rsidR="000F5D0B" w:rsidRDefault="000F5D0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F7FA8" w14:textId="77777777" w:rsidR="000F5D0B" w:rsidRDefault="000F5D0B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5F0F3823" wp14:editId="65E96F81">
          <wp:extent cx="461010" cy="84137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A312E4A" w14:textId="77777777" w:rsidR="000F5D0B" w:rsidRDefault="000F5D0B" w:rsidP="00651065">
    <w:pPr>
      <w:pStyle w:val="lfej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4BC9BA0E" w14:textId="77777777" w:rsidR="000F5D0B" w:rsidRDefault="000F5D0B" w:rsidP="00651065">
    <w:pPr>
      <w:pStyle w:val="lfej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4BCC"/>
    <w:rsid w:val="000155AE"/>
    <w:rsid w:val="00053A4A"/>
    <w:rsid w:val="000B3547"/>
    <w:rsid w:val="000B5F5D"/>
    <w:rsid w:val="000C3EAB"/>
    <w:rsid w:val="000D2158"/>
    <w:rsid w:val="000D6E48"/>
    <w:rsid w:val="000F5D0B"/>
    <w:rsid w:val="00102AAF"/>
    <w:rsid w:val="001300D6"/>
    <w:rsid w:val="0015386F"/>
    <w:rsid w:val="001576DD"/>
    <w:rsid w:val="0016048C"/>
    <w:rsid w:val="001733A8"/>
    <w:rsid w:val="001923D6"/>
    <w:rsid w:val="00192BD8"/>
    <w:rsid w:val="001C28B4"/>
    <w:rsid w:val="001C41D8"/>
    <w:rsid w:val="001D68DC"/>
    <w:rsid w:val="001E6BA3"/>
    <w:rsid w:val="001F3DD4"/>
    <w:rsid w:val="001F44A2"/>
    <w:rsid w:val="001F5CBF"/>
    <w:rsid w:val="00213698"/>
    <w:rsid w:val="00215ED7"/>
    <w:rsid w:val="00231183"/>
    <w:rsid w:val="00236A5E"/>
    <w:rsid w:val="00252207"/>
    <w:rsid w:val="00260385"/>
    <w:rsid w:val="00267777"/>
    <w:rsid w:val="00270F41"/>
    <w:rsid w:val="00286B8A"/>
    <w:rsid w:val="0029740B"/>
    <w:rsid w:val="002B194D"/>
    <w:rsid w:val="002B2422"/>
    <w:rsid w:val="002C540F"/>
    <w:rsid w:val="002D5FA6"/>
    <w:rsid w:val="003100F3"/>
    <w:rsid w:val="00315381"/>
    <w:rsid w:val="00317968"/>
    <w:rsid w:val="003201B8"/>
    <w:rsid w:val="00320618"/>
    <w:rsid w:val="00326446"/>
    <w:rsid w:val="003B0C5D"/>
    <w:rsid w:val="003B5A14"/>
    <w:rsid w:val="003C62C1"/>
    <w:rsid w:val="00402257"/>
    <w:rsid w:val="00411F54"/>
    <w:rsid w:val="0041620E"/>
    <w:rsid w:val="004249DB"/>
    <w:rsid w:val="00451AB7"/>
    <w:rsid w:val="004525C8"/>
    <w:rsid w:val="004711CD"/>
    <w:rsid w:val="00483A55"/>
    <w:rsid w:val="004A25FE"/>
    <w:rsid w:val="004D19E7"/>
    <w:rsid w:val="004E1A81"/>
    <w:rsid w:val="004E5D53"/>
    <w:rsid w:val="004F518C"/>
    <w:rsid w:val="004F7732"/>
    <w:rsid w:val="00536DAD"/>
    <w:rsid w:val="005648DF"/>
    <w:rsid w:val="00583C50"/>
    <w:rsid w:val="00584CA7"/>
    <w:rsid w:val="00592FF7"/>
    <w:rsid w:val="005977BC"/>
    <w:rsid w:val="005D20AB"/>
    <w:rsid w:val="005F32E5"/>
    <w:rsid w:val="00617834"/>
    <w:rsid w:val="00621D3A"/>
    <w:rsid w:val="00651065"/>
    <w:rsid w:val="006636E6"/>
    <w:rsid w:val="00666414"/>
    <w:rsid w:val="006B3707"/>
    <w:rsid w:val="006C54D9"/>
    <w:rsid w:val="006C5709"/>
    <w:rsid w:val="006E2327"/>
    <w:rsid w:val="006E2CAC"/>
    <w:rsid w:val="006F160D"/>
    <w:rsid w:val="00716910"/>
    <w:rsid w:val="00725B49"/>
    <w:rsid w:val="00731460"/>
    <w:rsid w:val="00753000"/>
    <w:rsid w:val="007567EF"/>
    <w:rsid w:val="00772B0C"/>
    <w:rsid w:val="00783E66"/>
    <w:rsid w:val="0078421D"/>
    <w:rsid w:val="007A1032"/>
    <w:rsid w:val="007A5319"/>
    <w:rsid w:val="007B138F"/>
    <w:rsid w:val="007F0E7D"/>
    <w:rsid w:val="008014B4"/>
    <w:rsid w:val="00802FBE"/>
    <w:rsid w:val="00813156"/>
    <w:rsid w:val="00835F35"/>
    <w:rsid w:val="00841E55"/>
    <w:rsid w:val="00852CFF"/>
    <w:rsid w:val="00862A22"/>
    <w:rsid w:val="008844C8"/>
    <w:rsid w:val="008A374B"/>
    <w:rsid w:val="008A3874"/>
    <w:rsid w:val="008B59B5"/>
    <w:rsid w:val="008D5CF2"/>
    <w:rsid w:val="008D5E0C"/>
    <w:rsid w:val="008E4A14"/>
    <w:rsid w:val="008E5950"/>
    <w:rsid w:val="008F7618"/>
    <w:rsid w:val="00900ECF"/>
    <w:rsid w:val="00924387"/>
    <w:rsid w:val="00934F5D"/>
    <w:rsid w:val="00955288"/>
    <w:rsid w:val="00957E88"/>
    <w:rsid w:val="00962A7B"/>
    <w:rsid w:val="00984D92"/>
    <w:rsid w:val="009A57B7"/>
    <w:rsid w:val="009B1E84"/>
    <w:rsid w:val="009C40A5"/>
    <w:rsid w:val="009E5AE4"/>
    <w:rsid w:val="00A11B68"/>
    <w:rsid w:val="00A560C9"/>
    <w:rsid w:val="00AA077E"/>
    <w:rsid w:val="00AD4716"/>
    <w:rsid w:val="00AF7E2A"/>
    <w:rsid w:val="00B234B2"/>
    <w:rsid w:val="00B262EE"/>
    <w:rsid w:val="00B34198"/>
    <w:rsid w:val="00B650FE"/>
    <w:rsid w:val="00B7031F"/>
    <w:rsid w:val="00B7357B"/>
    <w:rsid w:val="00B756F7"/>
    <w:rsid w:val="00B81BCF"/>
    <w:rsid w:val="00B929A9"/>
    <w:rsid w:val="00B95E12"/>
    <w:rsid w:val="00BB1945"/>
    <w:rsid w:val="00BC61AE"/>
    <w:rsid w:val="00BD7FD2"/>
    <w:rsid w:val="00BF3528"/>
    <w:rsid w:val="00BF3A25"/>
    <w:rsid w:val="00C05953"/>
    <w:rsid w:val="00C42438"/>
    <w:rsid w:val="00C62992"/>
    <w:rsid w:val="00C70F4C"/>
    <w:rsid w:val="00CA6ED7"/>
    <w:rsid w:val="00CD019A"/>
    <w:rsid w:val="00CD1C94"/>
    <w:rsid w:val="00CD5FC6"/>
    <w:rsid w:val="00CE05E1"/>
    <w:rsid w:val="00CF2488"/>
    <w:rsid w:val="00D421E6"/>
    <w:rsid w:val="00D4627A"/>
    <w:rsid w:val="00D5789B"/>
    <w:rsid w:val="00D62CA8"/>
    <w:rsid w:val="00D76C0E"/>
    <w:rsid w:val="00DF7157"/>
    <w:rsid w:val="00DF794F"/>
    <w:rsid w:val="00E13197"/>
    <w:rsid w:val="00E43E94"/>
    <w:rsid w:val="00E45F09"/>
    <w:rsid w:val="00E47058"/>
    <w:rsid w:val="00E6228F"/>
    <w:rsid w:val="00E928F1"/>
    <w:rsid w:val="00EA44E5"/>
    <w:rsid w:val="00EC23D1"/>
    <w:rsid w:val="00EC74B9"/>
    <w:rsid w:val="00F13B6E"/>
    <w:rsid w:val="00F45E32"/>
    <w:rsid w:val="00F70BA1"/>
    <w:rsid w:val="00F828BE"/>
    <w:rsid w:val="00F8557A"/>
    <w:rsid w:val="00FA3129"/>
    <w:rsid w:val="00FA39D3"/>
    <w:rsid w:val="00FA7272"/>
    <w:rsid w:val="00FC7A54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4EF7E5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057A-A451-43C5-8279-331D6FBCC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12</cp:revision>
  <cp:lastPrinted>2018-07-02T08:53:00Z</cp:lastPrinted>
  <dcterms:created xsi:type="dcterms:W3CDTF">2021-08-03T21:04:00Z</dcterms:created>
  <dcterms:modified xsi:type="dcterms:W3CDTF">2022-01-02T12:08:00Z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