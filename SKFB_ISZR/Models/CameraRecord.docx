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2E1A48" w14:textId="77777777" w:rsidR="0007185D" w:rsidRDefault="001923D6" w:rsidP="00443DC7">
      <w:pPr>
        <w:tabs>
          <w:tab w:val="left" w:pos="7655"/>
        </w:tabs>
        <w:rPr>
          <w:rFonts w:ascii="Calibri" w:hAnsi="Calibri"/>
          <w:b/>
          <w:sz w:val="20"/>
        </w:rPr>
      </w:pPr>
      <w:r>
        <w:rPr>
          <w:sz w:val="24"/>
          <w:szCs w:val="24"/>
        </w:rPr>
        <w:tab/>
      </w:r>
    </w:p>
    <w:p w14:paraId="61B32FC5" w14:textId="77777777" w:rsidR="0007185D" w:rsidRPr="009716D8" w:rsidRDefault="0007185D" w:rsidP="00806B4D">
      <w:pPr>
        <w:tabs>
          <w:tab w:val="left" w:pos="6521"/>
        </w:tabs>
        <w:jc w:val="center"/>
        <w:rPr>
          <w:rFonts w:ascii="Calibri" w:hAnsi="Calibri"/>
          <w:b/>
          <w:sz w:val="24"/>
          <w:szCs w:val="24"/>
        </w:rPr>
      </w:pPr>
      <w:r w:rsidRPr="009716D8">
        <w:rPr>
          <w:rFonts w:ascii="Calibri" w:hAnsi="Calibri"/>
          <w:b/>
          <w:sz w:val="24"/>
          <w:szCs w:val="24"/>
        </w:rPr>
        <w:t>JEGYZŐKÖNYV</w:t>
      </w:r>
    </w:p>
    <w:p w14:paraId="323C7CE6" w14:textId="77777777" w:rsidR="0007185D" w:rsidRDefault="0007185D" w:rsidP="00806B4D">
      <w:pPr>
        <w:tabs>
          <w:tab w:val="left" w:pos="6521"/>
        </w:tabs>
        <w:jc w:val="center"/>
        <w:rPr>
          <w:rFonts w:ascii="Calibri" w:hAnsi="Calibri"/>
          <w:sz w:val="20"/>
        </w:rPr>
      </w:pPr>
      <w:r w:rsidRPr="0007185D">
        <w:rPr>
          <w:rFonts w:ascii="Calibri" w:hAnsi="Calibri"/>
          <w:sz w:val="20"/>
        </w:rPr>
        <w:t>A kamerarendszerben rög</w:t>
      </w:r>
      <w:r>
        <w:rPr>
          <w:rFonts w:ascii="Calibri" w:hAnsi="Calibri"/>
          <w:sz w:val="20"/>
        </w:rPr>
        <w:t>zített adatok külső adattárolón történő kezeléséhez</w:t>
      </w:r>
    </w:p>
    <w:p w14:paraId="19DB113A" w14:textId="1B65533C" w:rsidR="0007185D" w:rsidRPr="00750D62" w:rsidRDefault="00443DC7" w:rsidP="00750D62">
      <w:pPr>
        <w:tabs>
          <w:tab w:val="left" w:pos="6521"/>
        </w:tabs>
        <w:spacing w:after="720"/>
        <w:jc w:val="center"/>
        <w:rPr>
          <w:rFonts w:ascii="Calibri" w:hAnsi="Calibri"/>
          <w:sz w:val="20"/>
        </w:rPr>
      </w:pPr>
      <w:bookmarkStart w:id="0" w:name="date"/>
      <w:r>
        <w:rPr>
          <w:rFonts w:ascii="Calibri" w:hAnsi="Calibri"/>
          <w:sz w:val="20"/>
        </w:rPr>
        <w:t>&lt;date&gt;</w:t>
      </w:r>
      <w:bookmarkEnd w:id="0"/>
    </w:p>
    <w:p w14:paraId="04309406" w14:textId="77777777" w:rsidR="009716D8" w:rsidRDefault="00443DC7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 w:rsidRPr="00750F00">
        <w:rPr>
          <w:b/>
          <w:sz w:val="20"/>
        </w:rPr>
        <w:t>Tisztelt Parancsnok Úr!</w:t>
      </w:r>
    </w:p>
    <w:p w14:paraId="56AB5543" w14:textId="77777777" w:rsidR="00402257" w:rsidRPr="00AF7E2A" w:rsidRDefault="001923D6" w:rsidP="004249DB">
      <w:pPr>
        <w:tabs>
          <w:tab w:val="left" w:pos="284"/>
          <w:tab w:val="left" w:pos="6521"/>
        </w:tabs>
        <w:ind w:left="284"/>
        <w:rPr>
          <w:rFonts w:ascii="Calibri" w:hAnsi="Calibri"/>
          <w:b/>
          <w:sz w:val="20"/>
        </w:rPr>
      </w:pPr>
      <w:r w:rsidRPr="00AF7E2A">
        <w:rPr>
          <w:rFonts w:ascii="Calibri" w:hAnsi="Calibri"/>
          <w:b/>
          <w:sz w:val="20"/>
        </w:rPr>
        <w:tab/>
      </w:r>
    </w:p>
    <w:p w14:paraId="05F2D631" w14:textId="7F958F67" w:rsidR="00402257" w:rsidRPr="00CC7D29" w:rsidRDefault="00F8557A" w:rsidP="00443DC7">
      <w:pPr>
        <w:spacing w:after="360" w:line="360" w:lineRule="auto"/>
        <w:ind w:left="284"/>
        <w:jc w:val="both"/>
        <w:rPr>
          <w:sz w:val="20"/>
        </w:rPr>
      </w:pPr>
      <w:r w:rsidRPr="00CC7D29">
        <w:rPr>
          <w:sz w:val="20"/>
        </w:rPr>
        <w:t>K</w:t>
      </w:r>
      <w:r w:rsidR="00E928F1" w:rsidRPr="00CC7D29">
        <w:rPr>
          <w:sz w:val="20"/>
        </w:rPr>
        <w:t xml:space="preserve">érem engedélyezni </w:t>
      </w:r>
      <w:r w:rsidR="00443DC7" w:rsidRPr="00CC7D29">
        <w:rPr>
          <w:b/>
          <w:sz w:val="20"/>
        </w:rPr>
        <w:t>&lt;lastName&gt; &lt;firstName&gt;</w:t>
      </w:r>
      <w:r w:rsidR="003F37C3" w:rsidRPr="00CC7D29">
        <w:rPr>
          <w:b/>
          <w:sz w:val="20"/>
        </w:rPr>
        <w:t xml:space="preserve"> bv. </w:t>
      </w:r>
      <w:r w:rsidR="00443DC7" w:rsidRPr="00CC7D29">
        <w:rPr>
          <w:b/>
          <w:sz w:val="20"/>
        </w:rPr>
        <w:t>&lt;rank&gt;</w:t>
      </w:r>
      <w:r w:rsidR="000C3EAB" w:rsidRPr="00CC7D29">
        <w:rPr>
          <w:b/>
          <w:sz w:val="20"/>
        </w:rPr>
        <w:t xml:space="preserve"> </w:t>
      </w:r>
      <w:r w:rsidR="000C3EAB" w:rsidRPr="00CC7D29">
        <w:rPr>
          <w:sz w:val="20"/>
        </w:rPr>
        <w:t>részére</w:t>
      </w:r>
      <w:r w:rsidR="00402257" w:rsidRPr="00CC7D29">
        <w:rPr>
          <w:sz w:val="20"/>
        </w:rPr>
        <w:t xml:space="preserve">, </w:t>
      </w:r>
      <w:r w:rsidRPr="00CC7D29">
        <w:rPr>
          <w:sz w:val="20"/>
        </w:rPr>
        <w:t xml:space="preserve">a </w:t>
      </w:r>
      <w:r w:rsidR="0007185D" w:rsidRPr="00CC7D29">
        <w:rPr>
          <w:sz w:val="20"/>
        </w:rPr>
        <w:t>kamerarendszerben rögzített adatok külső adattárolón történő</w:t>
      </w:r>
      <w:r w:rsidR="00806B4D" w:rsidRPr="00CC7D29">
        <w:rPr>
          <w:sz w:val="20"/>
        </w:rPr>
        <w:t xml:space="preserve"> tárolá</w:t>
      </w:r>
      <w:r w:rsidR="00FC42A5" w:rsidRPr="00CC7D29">
        <w:rPr>
          <w:sz w:val="20"/>
        </w:rPr>
        <w:t>sát</w:t>
      </w:r>
      <w:r w:rsidR="00DF6D23">
        <w:rPr>
          <w:sz w:val="20"/>
        </w:rPr>
        <w:t>, illetve felhasználását megkeresés alapján Bűnügyi vagy Felügyeleti szerv részére.</w:t>
      </w:r>
    </w:p>
    <w:p w14:paraId="500FCA06" w14:textId="77777777" w:rsidR="00443DC7" w:rsidRPr="00750F00" w:rsidRDefault="00443DC7" w:rsidP="00443DC7">
      <w:pPr>
        <w:tabs>
          <w:tab w:val="left" w:pos="284"/>
          <w:tab w:val="left" w:pos="5387"/>
        </w:tabs>
        <w:spacing w:line="480" w:lineRule="auto"/>
        <w:ind w:left="284"/>
        <w:rPr>
          <w:b/>
          <w:sz w:val="20"/>
        </w:rPr>
      </w:pPr>
      <w:r w:rsidRPr="00750F00">
        <w:rPr>
          <w:b/>
          <w:sz w:val="20"/>
        </w:rPr>
        <w:t xml:space="preserve">Név, rendfokozat: </w:t>
      </w:r>
      <w:r>
        <w:rPr>
          <w:sz w:val="20"/>
        </w:rPr>
        <w:t>&lt;</w:t>
      </w:r>
      <w:r w:rsidRPr="00750F00">
        <w:rPr>
          <w:sz w:val="20"/>
        </w:rPr>
        <w:t>lastName</w:t>
      </w:r>
      <w:r>
        <w:rPr>
          <w:sz w:val="20"/>
        </w:rPr>
        <w:t>&gt;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firstName</w:t>
      </w:r>
      <w:r>
        <w:rPr>
          <w:sz w:val="20"/>
        </w:rPr>
        <w:t>&gt;</w:t>
      </w:r>
      <w:r w:rsidRPr="00750F00">
        <w:rPr>
          <w:sz w:val="20"/>
        </w:rPr>
        <w:t xml:space="preserve"> bv. </w:t>
      </w:r>
      <w:r>
        <w:rPr>
          <w:sz w:val="20"/>
        </w:rPr>
        <w:t>&lt;</w:t>
      </w:r>
      <w:r w:rsidRPr="00750F00">
        <w:rPr>
          <w:sz w:val="20"/>
        </w:rPr>
        <w:t>rank</w:t>
      </w:r>
      <w:r>
        <w:rPr>
          <w:sz w:val="20"/>
        </w:rPr>
        <w:t>&gt;</w:t>
      </w:r>
    </w:p>
    <w:p w14:paraId="08C6392D" w14:textId="77777777" w:rsidR="00443DC7" w:rsidRPr="00750F00" w:rsidRDefault="00443DC7" w:rsidP="00443DC7">
      <w:pPr>
        <w:tabs>
          <w:tab w:val="left" w:pos="284"/>
          <w:tab w:val="left" w:pos="5387"/>
        </w:tabs>
        <w:spacing w:line="480" w:lineRule="auto"/>
        <w:ind w:left="284"/>
        <w:rPr>
          <w:sz w:val="20"/>
        </w:rPr>
      </w:pPr>
      <w:r w:rsidRPr="00750F00">
        <w:rPr>
          <w:b/>
          <w:sz w:val="20"/>
        </w:rPr>
        <w:t xml:space="preserve">Szakterület: </w:t>
      </w:r>
      <w:r>
        <w:rPr>
          <w:sz w:val="20"/>
        </w:rPr>
        <w:t>&lt;</w:t>
      </w:r>
      <w:r w:rsidRPr="00750F00">
        <w:rPr>
          <w:sz w:val="20"/>
        </w:rPr>
        <w:t>specialty</w:t>
      </w:r>
      <w:r>
        <w:rPr>
          <w:sz w:val="20"/>
        </w:rPr>
        <w:t>&gt;</w:t>
      </w:r>
      <w:r w:rsidRPr="00750F00">
        <w:rPr>
          <w:b/>
          <w:sz w:val="20"/>
        </w:rPr>
        <w:tab/>
        <w:t xml:space="preserve">Beosztás: </w:t>
      </w:r>
      <w:r>
        <w:rPr>
          <w:sz w:val="20"/>
        </w:rPr>
        <w:t>&lt;</w:t>
      </w:r>
      <w:r w:rsidRPr="00750F00">
        <w:rPr>
          <w:sz w:val="20"/>
        </w:rPr>
        <w:t>post</w:t>
      </w:r>
      <w:r>
        <w:rPr>
          <w:sz w:val="20"/>
        </w:rPr>
        <w:t>&gt;</w:t>
      </w:r>
    </w:p>
    <w:p w14:paraId="378C2387" w14:textId="77777777" w:rsidR="00443DC7" w:rsidRDefault="00443DC7" w:rsidP="00443DC7">
      <w:pPr>
        <w:tabs>
          <w:tab w:val="left" w:pos="284"/>
          <w:tab w:val="left" w:pos="5387"/>
        </w:tabs>
        <w:spacing w:after="360" w:line="480" w:lineRule="auto"/>
        <w:ind w:left="284"/>
        <w:rPr>
          <w:sz w:val="20"/>
        </w:rPr>
      </w:pPr>
      <w:r w:rsidRPr="00750F00">
        <w:rPr>
          <w:b/>
          <w:sz w:val="20"/>
        </w:rPr>
        <w:t>Iroda:</w:t>
      </w:r>
      <w:r w:rsidRPr="00750F00">
        <w:rPr>
          <w:sz w:val="20"/>
        </w:rPr>
        <w:t xml:space="preserve"> </w:t>
      </w:r>
      <w:r>
        <w:rPr>
          <w:sz w:val="20"/>
        </w:rPr>
        <w:t>&lt;</w:t>
      </w:r>
      <w:r w:rsidRPr="00750F00">
        <w:rPr>
          <w:sz w:val="20"/>
        </w:rPr>
        <w:t>office</w:t>
      </w:r>
      <w:r>
        <w:rPr>
          <w:sz w:val="20"/>
        </w:rPr>
        <w:t>&gt;</w:t>
      </w:r>
      <w:r w:rsidRPr="00750F00">
        <w:rPr>
          <w:sz w:val="20"/>
        </w:rPr>
        <w:tab/>
      </w:r>
      <w:r w:rsidRPr="00750F00">
        <w:rPr>
          <w:b/>
          <w:sz w:val="20"/>
        </w:rPr>
        <w:t xml:space="preserve">NTG Elérhetőség: </w:t>
      </w:r>
      <w:r>
        <w:rPr>
          <w:sz w:val="20"/>
        </w:rPr>
        <w:t>&lt;</w:t>
      </w:r>
      <w:r w:rsidRPr="00750F00">
        <w:rPr>
          <w:sz w:val="20"/>
        </w:rPr>
        <w:t>ntg</w:t>
      </w:r>
      <w:r>
        <w:rPr>
          <w:sz w:val="20"/>
        </w:rPr>
        <w:t>&gt;</w:t>
      </w:r>
    </w:p>
    <w:p w14:paraId="135910CC" w14:textId="33BE7888" w:rsidR="00CC7D29" w:rsidRDefault="00443DC7" w:rsidP="00496E03">
      <w:pPr>
        <w:tabs>
          <w:tab w:val="left" w:pos="284"/>
          <w:tab w:val="left" w:pos="5387"/>
        </w:tabs>
        <w:spacing w:after="120" w:line="480" w:lineRule="auto"/>
        <w:ind w:left="284"/>
        <w:rPr>
          <w:sz w:val="20"/>
        </w:rPr>
      </w:pPr>
      <w:r>
        <w:rPr>
          <w:b/>
          <w:sz w:val="20"/>
        </w:rPr>
        <w:t>Felvétel tárolásának oka:</w:t>
      </w:r>
      <w:r>
        <w:rPr>
          <w:sz w:val="20"/>
        </w:rPr>
        <w:t xml:space="preserve"> </w:t>
      </w:r>
      <w:bookmarkStart w:id="1" w:name="recordReason"/>
      <w:r>
        <w:rPr>
          <w:sz w:val="20"/>
        </w:rPr>
        <w:t>&lt;reco</w:t>
      </w:r>
      <w:r w:rsidR="00E1166E">
        <w:rPr>
          <w:sz w:val="20"/>
        </w:rPr>
        <w:t>rdReason</w:t>
      </w:r>
      <w:r>
        <w:rPr>
          <w:sz w:val="20"/>
        </w:rPr>
        <w:t>&gt;</w:t>
      </w:r>
      <w:bookmarkEnd w:id="1"/>
    </w:p>
    <w:tbl>
      <w:tblPr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3251"/>
        <w:gridCol w:w="2197"/>
        <w:gridCol w:w="2199"/>
      </w:tblGrid>
      <w:tr w:rsidR="00852A41" w:rsidRPr="00DD001F" w14:paraId="708C8D09" w14:textId="77777777" w:rsidTr="00021474">
        <w:trPr>
          <w:trHeight w:val="567"/>
        </w:trPr>
        <w:tc>
          <w:tcPr>
            <w:tcW w:w="1129" w:type="dxa"/>
            <w:shd w:val="clear" w:color="auto" w:fill="auto"/>
            <w:vAlign w:val="bottom"/>
          </w:tcPr>
          <w:p w14:paraId="0D2B7C00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Sorszám</w:t>
            </w:r>
          </w:p>
        </w:tc>
        <w:tc>
          <w:tcPr>
            <w:tcW w:w="3251" w:type="dxa"/>
            <w:shd w:val="clear" w:color="auto" w:fill="auto"/>
            <w:vAlign w:val="bottom"/>
          </w:tcPr>
          <w:p w14:paraId="5840C0F9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Kamera megnevezése</w:t>
            </w:r>
          </w:p>
        </w:tc>
        <w:tc>
          <w:tcPr>
            <w:tcW w:w="2197" w:type="dxa"/>
            <w:shd w:val="clear" w:color="auto" w:fill="auto"/>
            <w:vAlign w:val="bottom"/>
          </w:tcPr>
          <w:p w14:paraId="4737FA68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Mettől</w:t>
            </w:r>
          </w:p>
        </w:tc>
        <w:tc>
          <w:tcPr>
            <w:tcW w:w="2199" w:type="dxa"/>
            <w:shd w:val="clear" w:color="auto" w:fill="auto"/>
            <w:vAlign w:val="bottom"/>
          </w:tcPr>
          <w:p w14:paraId="498E3B7A" w14:textId="77777777" w:rsidR="00852A41" w:rsidRPr="00DD001F" w:rsidRDefault="00852A41" w:rsidP="004068C3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b/>
                <w:bCs/>
                <w:sz w:val="20"/>
              </w:rPr>
            </w:pPr>
            <w:r w:rsidRPr="00DD001F">
              <w:rPr>
                <w:b/>
                <w:bCs/>
                <w:sz w:val="20"/>
              </w:rPr>
              <w:t>Meddig</w:t>
            </w:r>
          </w:p>
        </w:tc>
      </w:tr>
      <w:tr w:rsidR="00852A41" w:rsidRPr="00DD001F" w14:paraId="524A644F" w14:textId="77777777" w:rsidTr="00021474">
        <w:trPr>
          <w:cantSplit/>
          <w:trHeight w:val="567"/>
        </w:trPr>
        <w:tc>
          <w:tcPr>
            <w:tcW w:w="1129" w:type="dxa"/>
            <w:shd w:val="clear" w:color="auto" w:fill="auto"/>
            <w:vAlign w:val="center"/>
          </w:tcPr>
          <w:p w14:paraId="5B0B8AAE" w14:textId="17EA71CB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2" w:name="recordLineCount"/>
            <w:r w:rsidRPr="00DD001F">
              <w:rPr>
                <w:sz w:val="20"/>
              </w:rPr>
              <w:t>&lt;</w:t>
            </w:r>
            <w:r>
              <w:rPr>
                <w:sz w:val="20"/>
              </w:rPr>
              <w:t>count</w:t>
            </w:r>
            <w:r w:rsidRPr="00DD001F">
              <w:rPr>
                <w:sz w:val="20"/>
              </w:rPr>
              <w:t>&gt;</w:t>
            </w:r>
            <w:bookmarkEnd w:id="2"/>
          </w:p>
        </w:tc>
        <w:tc>
          <w:tcPr>
            <w:tcW w:w="3251" w:type="dxa"/>
            <w:shd w:val="clear" w:color="auto" w:fill="auto"/>
            <w:vAlign w:val="center"/>
          </w:tcPr>
          <w:p w14:paraId="64D40B27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3" w:name="recordCameraName"/>
            <w:r w:rsidRPr="00DD001F">
              <w:rPr>
                <w:sz w:val="20"/>
              </w:rPr>
              <w:t>&lt;cameraName&gt;</w:t>
            </w:r>
            <w:bookmarkEnd w:id="3"/>
          </w:p>
        </w:tc>
        <w:tc>
          <w:tcPr>
            <w:tcW w:w="2197" w:type="dxa"/>
            <w:shd w:val="clear" w:color="auto" w:fill="auto"/>
            <w:vAlign w:val="center"/>
          </w:tcPr>
          <w:p w14:paraId="35BCBE1F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4" w:name="recordTimeStart"/>
            <w:r w:rsidRPr="00DD001F">
              <w:rPr>
                <w:sz w:val="20"/>
              </w:rPr>
              <w:t>&lt;recordStart&gt;</w:t>
            </w:r>
            <w:bookmarkEnd w:id="4"/>
          </w:p>
        </w:tc>
        <w:tc>
          <w:tcPr>
            <w:tcW w:w="2199" w:type="dxa"/>
            <w:shd w:val="clear" w:color="auto" w:fill="auto"/>
            <w:vAlign w:val="center"/>
          </w:tcPr>
          <w:p w14:paraId="24D674C5" w14:textId="77777777" w:rsidR="00852A41" w:rsidRPr="00DD001F" w:rsidRDefault="00852A41" w:rsidP="005360A6">
            <w:pPr>
              <w:tabs>
                <w:tab w:val="left" w:pos="284"/>
                <w:tab w:val="left" w:pos="2268"/>
                <w:tab w:val="left" w:pos="5387"/>
                <w:tab w:val="left" w:pos="7371"/>
              </w:tabs>
              <w:spacing w:line="480" w:lineRule="auto"/>
              <w:rPr>
                <w:sz w:val="20"/>
              </w:rPr>
            </w:pPr>
            <w:bookmarkStart w:id="5" w:name="recordTimeEnd"/>
            <w:r w:rsidRPr="00DD001F">
              <w:rPr>
                <w:sz w:val="20"/>
              </w:rPr>
              <w:t>&lt;recordEnd&gt;</w:t>
            </w:r>
            <w:bookmarkEnd w:id="5"/>
          </w:p>
        </w:tc>
      </w:tr>
    </w:tbl>
    <w:p w14:paraId="5AE62971" w14:textId="1B5A9F9C" w:rsidR="00443DC7" w:rsidRDefault="00443DC7" w:rsidP="00852A41">
      <w:pPr>
        <w:tabs>
          <w:tab w:val="left" w:pos="5387"/>
        </w:tabs>
        <w:spacing w:before="360" w:after="360" w:line="480" w:lineRule="auto"/>
        <w:ind w:left="284"/>
        <w:rPr>
          <w:bCs/>
          <w:sz w:val="20"/>
        </w:rPr>
      </w:pPr>
      <w:r>
        <w:rPr>
          <w:b/>
          <w:sz w:val="20"/>
        </w:rPr>
        <w:t>Kérelmező:</w:t>
      </w:r>
      <w:r>
        <w:rPr>
          <w:b/>
          <w:sz w:val="20"/>
        </w:rPr>
        <w:tab/>
      </w:r>
      <w:r w:rsidR="0093144B">
        <w:rPr>
          <w:b/>
          <w:sz w:val="20"/>
        </w:rPr>
        <w:t>Engedélyezem</w:t>
      </w:r>
      <w:r>
        <w:rPr>
          <w:b/>
          <w:sz w:val="20"/>
        </w:rPr>
        <w:t>:</w:t>
      </w:r>
    </w:p>
    <w:p w14:paraId="4AD0AAE4" w14:textId="77777777" w:rsidR="00443DC7" w:rsidRDefault="00443DC7" w:rsidP="00443DC7">
      <w:pPr>
        <w:tabs>
          <w:tab w:val="left" w:pos="284"/>
          <w:tab w:val="left" w:leader="dot" w:pos="3686"/>
          <w:tab w:val="left" w:pos="5387"/>
          <w:tab w:val="left" w:leader="dot" w:pos="9070"/>
        </w:tabs>
        <w:spacing w:line="480" w:lineRule="auto"/>
        <w:ind w:left="284"/>
        <w:rPr>
          <w:bCs/>
          <w:sz w:val="20"/>
        </w:rPr>
      </w:pP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</w:p>
    <w:p w14:paraId="4238DAAC" w14:textId="3ABB6CF7" w:rsidR="00443DC7" w:rsidRDefault="00443DC7" w:rsidP="00443DC7">
      <w:pPr>
        <w:tabs>
          <w:tab w:val="center" w:pos="1985"/>
          <w:tab w:val="center" w:pos="7371"/>
        </w:tabs>
        <w:spacing w:line="360" w:lineRule="auto"/>
        <w:ind w:left="284"/>
        <w:rPr>
          <w:b/>
          <w:sz w:val="20"/>
        </w:rPr>
      </w:pPr>
      <w:r>
        <w:rPr>
          <w:b/>
          <w:sz w:val="20"/>
        </w:rPr>
        <w:tab/>
        <w:t>&lt;fullName&gt;</w:t>
      </w:r>
      <w:r>
        <w:rPr>
          <w:b/>
          <w:sz w:val="20"/>
        </w:rPr>
        <w:tab/>
      </w:r>
      <w:r w:rsidR="0093144B">
        <w:rPr>
          <w:b/>
          <w:sz w:val="20"/>
        </w:rPr>
        <w:t>Fülöp István bv.ezds.</w:t>
      </w:r>
    </w:p>
    <w:p w14:paraId="53B33D55" w14:textId="3F6F4616" w:rsidR="00806B4D" w:rsidRPr="00E97F7E" w:rsidRDefault="00443DC7" w:rsidP="0093144B">
      <w:pPr>
        <w:tabs>
          <w:tab w:val="center" w:pos="1985"/>
          <w:tab w:val="center" w:pos="7371"/>
        </w:tabs>
        <w:spacing w:after="720" w:line="360" w:lineRule="auto"/>
        <w:ind w:left="284"/>
        <w:rPr>
          <w:bCs/>
          <w:sz w:val="20"/>
        </w:rPr>
      </w:pPr>
      <w:r>
        <w:rPr>
          <w:b/>
          <w:sz w:val="20"/>
        </w:rPr>
        <w:tab/>
      </w:r>
      <w:r>
        <w:rPr>
          <w:bCs/>
          <w:sz w:val="20"/>
        </w:rPr>
        <w:t>Kijelölt ügyintéző</w:t>
      </w:r>
      <w:r>
        <w:rPr>
          <w:bCs/>
          <w:sz w:val="20"/>
        </w:rPr>
        <w:tab/>
      </w:r>
      <w:r w:rsidR="0093144B">
        <w:rPr>
          <w:bCs/>
          <w:sz w:val="20"/>
        </w:rPr>
        <w:t>Intézetparancsnok</w:t>
      </w:r>
    </w:p>
    <w:sectPr w:rsidR="00806B4D" w:rsidRPr="00E97F7E" w:rsidSect="004068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14" w:right="1418" w:bottom="1134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1ABEC" w14:textId="77777777" w:rsidR="00B91E95" w:rsidRDefault="00B91E95">
      <w:r>
        <w:separator/>
      </w:r>
    </w:p>
  </w:endnote>
  <w:endnote w:type="continuationSeparator" w:id="0">
    <w:p w14:paraId="2D82CE99" w14:textId="77777777" w:rsidR="00B91E95" w:rsidRDefault="00B9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CB1D2" w14:textId="77777777" w:rsidR="00AB59F4" w:rsidRDefault="00AB59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73DF4" w14:textId="77777777" w:rsidR="00AB59F4" w:rsidRDefault="00AB59F4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3A688" w14:textId="77777777" w:rsidR="00AB59F4" w:rsidRDefault="00AB59F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51AE1" w14:textId="77777777" w:rsidR="00B91E95" w:rsidRDefault="00B91E95">
      <w:r>
        <w:separator/>
      </w:r>
    </w:p>
  </w:footnote>
  <w:footnote w:type="continuationSeparator" w:id="0">
    <w:p w14:paraId="4BC958D2" w14:textId="77777777" w:rsidR="00B91E95" w:rsidRDefault="00B91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4A7031" w14:textId="77777777" w:rsidR="008E517D" w:rsidRDefault="00B91E95">
    <w:pPr>
      <w:pStyle w:val="lfej"/>
      <w:framePr w:wrap="around" w:vAnchor="text" w:hAnchor="margin" w:xAlign="center" w:y="1"/>
      <w:rPr>
        <w:rStyle w:val="Oldalszm"/>
      </w:rPr>
    </w:pPr>
    <w:r>
      <w:rPr>
        <w:noProof/>
        <w:lang w:val="hu-HU"/>
      </w:rPr>
      <w:pict w14:anchorId="403D9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2" type="#_x0000_t75" style="position:absolute;margin-left:0;margin-top:0;width:453.45pt;height:471.2pt;z-index:-251658752;mso-position-horizontal:center;mso-position-horizontal-relative:margin;mso-position-vertical:center;mso-position-vertical-relative:margin" wrapcoords="-36 0 -36 21566 21600 21566 21600 0 -36 0">
          <v:imagedata r:id="rId1" o:title="kep" gain="19661f" blacklevel="22938f"/>
          <w10:wrap anchorx="margin" anchory="margin"/>
        </v:shape>
      </w:pict>
    </w:r>
    <w:r w:rsidR="008E517D">
      <w:rPr>
        <w:rStyle w:val="Oldalszm"/>
      </w:rPr>
      <w:fldChar w:fldCharType="begin"/>
    </w:r>
    <w:r w:rsidR="008E517D">
      <w:rPr>
        <w:rStyle w:val="Oldalszm"/>
      </w:rPr>
      <w:instrText xml:space="preserve">PAGE  </w:instrText>
    </w:r>
    <w:r w:rsidR="008E517D">
      <w:rPr>
        <w:rStyle w:val="Oldalszm"/>
      </w:rPr>
      <w:fldChar w:fldCharType="separate"/>
    </w:r>
    <w:r w:rsidR="008E517D">
      <w:rPr>
        <w:rStyle w:val="Oldalszm"/>
        <w:noProof/>
      </w:rPr>
      <w:t>1</w:t>
    </w:r>
    <w:r w:rsidR="008E517D">
      <w:rPr>
        <w:rStyle w:val="Oldalszm"/>
      </w:rPr>
      <w:fldChar w:fldCharType="end"/>
    </w:r>
  </w:p>
  <w:p w14:paraId="1DBEC373" w14:textId="77777777" w:rsidR="008E517D" w:rsidRDefault="008E517D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F9101" w14:textId="75790D58" w:rsidR="008E517D" w:rsidRPr="005F45D5" w:rsidRDefault="008E517D">
    <w:pPr>
      <w:pStyle w:val="lfej"/>
      <w:framePr w:wrap="around" w:vAnchor="text" w:hAnchor="margin" w:xAlign="center" w:y="1"/>
      <w:rPr>
        <w:rStyle w:val="Oldalszm"/>
        <w:sz w:val="20"/>
      </w:rPr>
    </w:pPr>
    <w:r w:rsidRPr="005F45D5">
      <w:rPr>
        <w:rStyle w:val="Oldalszm"/>
        <w:sz w:val="20"/>
      </w:rPr>
      <w:t>-</w:t>
    </w:r>
    <w:r w:rsidRPr="005F45D5">
      <w:rPr>
        <w:rStyle w:val="Oldalszm"/>
        <w:sz w:val="20"/>
      </w:rPr>
      <w:fldChar w:fldCharType="begin"/>
    </w:r>
    <w:r w:rsidRPr="005F45D5">
      <w:rPr>
        <w:rStyle w:val="Oldalszm"/>
        <w:sz w:val="20"/>
      </w:rPr>
      <w:instrText xml:space="preserve">PAGE  </w:instrText>
    </w:r>
    <w:r w:rsidRPr="005F45D5">
      <w:rPr>
        <w:rStyle w:val="Oldalszm"/>
        <w:sz w:val="20"/>
      </w:rPr>
      <w:fldChar w:fldCharType="separate"/>
    </w:r>
    <w:r w:rsidR="0093144B">
      <w:rPr>
        <w:rStyle w:val="Oldalszm"/>
        <w:noProof/>
        <w:sz w:val="20"/>
      </w:rPr>
      <w:t>2</w:t>
    </w:r>
    <w:r w:rsidRPr="005F45D5">
      <w:rPr>
        <w:rStyle w:val="Oldalszm"/>
        <w:sz w:val="20"/>
      </w:rPr>
      <w:fldChar w:fldCharType="end"/>
    </w:r>
    <w:r>
      <w:rPr>
        <w:rStyle w:val="Oldalszm"/>
        <w:sz w:val="20"/>
      </w:rPr>
      <w:t>.</w:t>
    </w:r>
    <w:r w:rsidRPr="005F45D5">
      <w:rPr>
        <w:rStyle w:val="Oldalszm"/>
        <w:sz w:val="20"/>
      </w:rPr>
      <w:t>-</w:t>
    </w:r>
  </w:p>
  <w:p w14:paraId="42AA7E86" w14:textId="77777777" w:rsidR="008E517D" w:rsidRDefault="008E517D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263CD2" w14:textId="3AC162A9" w:rsidR="008E517D" w:rsidRDefault="003E196F" w:rsidP="00E849E4">
    <w:pPr>
      <w:pStyle w:val="lfej"/>
      <w:jc w:val="center"/>
      <w:rPr>
        <w:sz w:val="24"/>
      </w:rPr>
    </w:pPr>
    <w:r w:rsidRPr="00236162">
      <w:rPr>
        <w:noProof/>
        <w:sz w:val="24"/>
        <w:lang w:val="en-GB" w:eastAsia="en-GB"/>
      </w:rPr>
      <w:drawing>
        <wp:inline distT="0" distB="0" distL="0" distR="0" wp14:anchorId="53F71656" wp14:editId="2A452C4D">
          <wp:extent cx="453390" cy="83502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390" cy="835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C4DF7B" w14:textId="77777777" w:rsidR="00AB59F4" w:rsidRDefault="00AB59F4" w:rsidP="00AB59F4">
    <w:pPr>
      <w:pStyle w:val="lfej"/>
      <w:jc w:val="center"/>
      <w:rPr>
        <w:sz w:val="24"/>
        <w:szCs w:val="24"/>
      </w:rPr>
    </w:pPr>
    <w:r>
      <w:rPr>
        <w:sz w:val="24"/>
        <w:szCs w:val="24"/>
      </w:rPr>
      <w:t>BÜNTETÉS-VÉGREHAJTÁS</w:t>
    </w:r>
    <w:r>
      <w:rPr>
        <w:sz w:val="24"/>
        <w:szCs w:val="24"/>
      </w:rPr>
      <w:br/>
      <w:t>GAZDASÁGI ELLÁTÓ INTÉZET</w:t>
    </w:r>
  </w:p>
  <w:p w14:paraId="386F8344" w14:textId="62BE6359" w:rsidR="008E517D" w:rsidRPr="0093144B" w:rsidRDefault="00AB59F4" w:rsidP="00AB59F4">
    <w:pPr>
      <w:pStyle w:val="lfej"/>
      <w:jc w:val="center"/>
      <w:rPr>
        <w:sz w:val="24"/>
        <w:szCs w:val="24"/>
      </w:rPr>
    </w:pPr>
    <w:r>
      <w:rPr>
        <w:sz w:val="24"/>
        <w:szCs w:val="24"/>
      </w:rPr>
      <w:t>I. AGGLOMERÁCIÓ</w:t>
    </w:r>
    <w:bookmarkStart w:id="6" w:name="_GoBack"/>
    <w:bookmarkEnd w:id="6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73B"/>
    <w:multiLevelType w:val="hybridMultilevel"/>
    <w:tmpl w:val="896ED592"/>
    <w:lvl w:ilvl="0" w:tplc="879E4788"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6D37212"/>
    <w:multiLevelType w:val="hybridMultilevel"/>
    <w:tmpl w:val="07CEEB54"/>
    <w:lvl w:ilvl="0" w:tplc="829888D0">
      <w:start w:val="785"/>
      <w:numFmt w:val="bullet"/>
      <w:lvlText w:val="-"/>
      <w:lvlJc w:val="left"/>
      <w:pPr>
        <w:tabs>
          <w:tab w:val="num" w:pos="719"/>
        </w:tabs>
        <w:ind w:left="719" w:hanging="435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286F81"/>
    <w:multiLevelType w:val="hybridMultilevel"/>
    <w:tmpl w:val="D1AE7AF4"/>
    <w:lvl w:ilvl="0" w:tplc="938A9326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E122D"/>
    <w:multiLevelType w:val="hybridMultilevel"/>
    <w:tmpl w:val="79A06194"/>
    <w:lvl w:ilvl="0" w:tplc="A2286DF2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D0F0C3B"/>
    <w:multiLevelType w:val="hybridMultilevel"/>
    <w:tmpl w:val="714E2590"/>
    <w:lvl w:ilvl="0" w:tplc="D98C690C">
      <w:start w:val="1054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77622F87"/>
    <w:multiLevelType w:val="hybridMultilevel"/>
    <w:tmpl w:val="167C01DC"/>
    <w:lvl w:ilvl="0" w:tplc="6592E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47"/>
    <w:rsid w:val="000111B3"/>
    <w:rsid w:val="000155AE"/>
    <w:rsid w:val="00021474"/>
    <w:rsid w:val="00053ACB"/>
    <w:rsid w:val="0007185D"/>
    <w:rsid w:val="000B3547"/>
    <w:rsid w:val="000B5F5D"/>
    <w:rsid w:val="000C3EAB"/>
    <w:rsid w:val="000D2158"/>
    <w:rsid w:val="001300D6"/>
    <w:rsid w:val="0015386F"/>
    <w:rsid w:val="001733A8"/>
    <w:rsid w:val="0018478B"/>
    <w:rsid w:val="00191AEC"/>
    <w:rsid w:val="001923D6"/>
    <w:rsid w:val="00192BD8"/>
    <w:rsid w:val="001D68DC"/>
    <w:rsid w:val="001F7D97"/>
    <w:rsid w:val="00213698"/>
    <w:rsid w:val="00216986"/>
    <w:rsid w:val="00231183"/>
    <w:rsid w:val="00233CF3"/>
    <w:rsid w:val="00234A6E"/>
    <w:rsid w:val="00241969"/>
    <w:rsid w:val="00254FF2"/>
    <w:rsid w:val="00267777"/>
    <w:rsid w:val="00270F41"/>
    <w:rsid w:val="00280494"/>
    <w:rsid w:val="0029740B"/>
    <w:rsid w:val="002B194D"/>
    <w:rsid w:val="002B2422"/>
    <w:rsid w:val="002F476F"/>
    <w:rsid w:val="00307087"/>
    <w:rsid w:val="00315381"/>
    <w:rsid w:val="00317968"/>
    <w:rsid w:val="003201B8"/>
    <w:rsid w:val="0032211D"/>
    <w:rsid w:val="00326446"/>
    <w:rsid w:val="003272BE"/>
    <w:rsid w:val="003B1A97"/>
    <w:rsid w:val="003B5A14"/>
    <w:rsid w:val="003B78AA"/>
    <w:rsid w:val="003C62C1"/>
    <w:rsid w:val="003E196F"/>
    <w:rsid w:val="003F19EF"/>
    <w:rsid w:val="003F37C3"/>
    <w:rsid w:val="003F5CED"/>
    <w:rsid w:val="00402257"/>
    <w:rsid w:val="004068C3"/>
    <w:rsid w:val="00411F54"/>
    <w:rsid w:val="0041620E"/>
    <w:rsid w:val="00423480"/>
    <w:rsid w:val="004249DB"/>
    <w:rsid w:val="00443DC7"/>
    <w:rsid w:val="00450A8A"/>
    <w:rsid w:val="00451AB7"/>
    <w:rsid w:val="004525C8"/>
    <w:rsid w:val="004711CD"/>
    <w:rsid w:val="00483A55"/>
    <w:rsid w:val="00496E03"/>
    <w:rsid w:val="004B52B2"/>
    <w:rsid w:val="004E430A"/>
    <w:rsid w:val="004E5D53"/>
    <w:rsid w:val="004F518C"/>
    <w:rsid w:val="004F7732"/>
    <w:rsid w:val="0052725E"/>
    <w:rsid w:val="005648DF"/>
    <w:rsid w:val="00565230"/>
    <w:rsid w:val="00617834"/>
    <w:rsid w:val="00621D3A"/>
    <w:rsid w:val="006636E6"/>
    <w:rsid w:val="006A144E"/>
    <w:rsid w:val="006B0AE9"/>
    <w:rsid w:val="006C207F"/>
    <w:rsid w:val="006C36BD"/>
    <w:rsid w:val="006C54D9"/>
    <w:rsid w:val="006E2327"/>
    <w:rsid w:val="006E2CAC"/>
    <w:rsid w:val="00706AD2"/>
    <w:rsid w:val="00725B49"/>
    <w:rsid w:val="00750D62"/>
    <w:rsid w:val="00753000"/>
    <w:rsid w:val="00772B0C"/>
    <w:rsid w:val="00783E66"/>
    <w:rsid w:val="007A1032"/>
    <w:rsid w:val="007A5319"/>
    <w:rsid w:val="007B138F"/>
    <w:rsid w:val="00806B4D"/>
    <w:rsid w:val="00822922"/>
    <w:rsid w:val="00835F35"/>
    <w:rsid w:val="00841E55"/>
    <w:rsid w:val="00852A41"/>
    <w:rsid w:val="008844C8"/>
    <w:rsid w:val="0089548D"/>
    <w:rsid w:val="008A374B"/>
    <w:rsid w:val="008A3874"/>
    <w:rsid w:val="008A64A2"/>
    <w:rsid w:val="008B59B5"/>
    <w:rsid w:val="008D5E0C"/>
    <w:rsid w:val="008E517D"/>
    <w:rsid w:val="008F7618"/>
    <w:rsid w:val="00924387"/>
    <w:rsid w:val="0093144B"/>
    <w:rsid w:val="009525BE"/>
    <w:rsid w:val="00955288"/>
    <w:rsid w:val="009716D8"/>
    <w:rsid w:val="00976577"/>
    <w:rsid w:val="009B078E"/>
    <w:rsid w:val="00A560C9"/>
    <w:rsid w:val="00A710AC"/>
    <w:rsid w:val="00A7784E"/>
    <w:rsid w:val="00AB59F4"/>
    <w:rsid w:val="00AF7E2A"/>
    <w:rsid w:val="00B00A7C"/>
    <w:rsid w:val="00B0346B"/>
    <w:rsid w:val="00B262EE"/>
    <w:rsid w:val="00B5694A"/>
    <w:rsid w:val="00B7031F"/>
    <w:rsid w:val="00B91E95"/>
    <w:rsid w:val="00B929A9"/>
    <w:rsid w:val="00B95E12"/>
    <w:rsid w:val="00BA0D6D"/>
    <w:rsid w:val="00BC61AE"/>
    <w:rsid w:val="00BF3528"/>
    <w:rsid w:val="00C05953"/>
    <w:rsid w:val="00C42438"/>
    <w:rsid w:val="00C428D2"/>
    <w:rsid w:val="00C64066"/>
    <w:rsid w:val="00C70F4C"/>
    <w:rsid w:val="00CC7D29"/>
    <w:rsid w:val="00CE05E1"/>
    <w:rsid w:val="00CE1DEA"/>
    <w:rsid w:val="00CF1A0E"/>
    <w:rsid w:val="00CF210A"/>
    <w:rsid w:val="00CF2488"/>
    <w:rsid w:val="00D03195"/>
    <w:rsid w:val="00D0506D"/>
    <w:rsid w:val="00D5789B"/>
    <w:rsid w:val="00D75D24"/>
    <w:rsid w:val="00D76C0E"/>
    <w:rsid w:val="00D940EC"/>
    <w:rsid w:val="00DB3037"/>
    <w:rsid w:val="00DD001F"/>
    <w:rsid w:val="00DF6D23"/>
    <w:rsid w:val="00E1166E"/>
    <w:rsid w:val="00E13197"/>
    <w:rsid w:val="00E2475E"/>
    <w:rsid w:val="00E45F09"/>
    <w:rsid w:val="00E47058"/>
    <w:rsid w:val="00E6228F"/>
    <w:rsid w:val="00E849E4"/>
    <w:rsid w:val="00E90F4A"/>
    <w:rsid w:val="00E923D9"/>
    <w:rsid w:val="00E928F1"/>
    <w:rsid w:val="00E97F7E"/>
    <w:rsid w:val="00EA24E9"/>
    <w:rsid w:val="00EA44E5"/>
    <w:rsid w:val="00EB67A5"/>
    <w:rsid w:val="00EC23D1"/>
    <w:rsid w:val="00ED36FC"/>
    <w:rsid w:val="00EF1612"/>
    <w:rsid w:val="00F13B6E"/>
    <w:rsid w:val="00F24DF1"/>
    <w:rsid w:val="00F421D4"/>
    <w:rsid w:val="00F70BA1"/>
    <w:rsid w:val="00F8557A"/>
    <w:rsid w:val="00F93D7D"/>
    <w:rsid w:val="00FA3129"/>
    <w:rsid w:val="00FA39D3"/>
    <w:rsid w:val="00FB135E"/>
    <w:rsid w:val="00FB7C50"/>
    <w:rsid w:val="00FC42A5"/>
    <w:rsid w:val="00FC48F9"/>
    <w:rsid w:val="00FC743B"/>
    <w:rsid w:val="00FD53E8"/>
    <w:rsid w:val="00FD68AD"/>
    <w:rsid w:val="00FF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AA12AE3"/>
  <w15:chartTrackingRefBased/>
  <w15:docId w15:val="{A7110AFB-054A-463B-8351-C301C3AD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8"/>
      <w:lang w:val="hu-HU" w:eastAsia="hu-HU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i/>
      <w:caps/>
      <w:spacing w:val="40"/>
      <w:sz w:val="20"/>
      <w:u w:val="single"/>
      <w:lang w:val="en-US"/>
    </w:rPr>
  </w:style>
  <w:style w:type="paragraph" w:styleId="Cmsor2">
    <w:name w:val="heading 2"/>
    <w:basedOn w:val="Norml"/>
    <w:next w:val="Norml"/>
    <w:qFormat/>
    <w:pPr>
      <w:keepNext/>
      <w:outlineLvl w:val="1"/>
    </w:pPr>
    <w:rPr>
      <w:b/>
      <w:i/>
      <w:spacing w:val="20"/>
      <w:sz w:val="20"/>
      <w:u w:val="singl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pPr>
      <w:tabs>
        <w:tab w:val="center" w:pos="4536"/>
        <w:tab w:val="right" w:pos="9072"/>
      </w:tabs>
    </w:pPr>
    <w:rPr>
      <w:lang w:val="de-DE"/>
    </w:rPr>
  </w:style>
  <w:style w:type="character" w:styleId="Oldalszm">
    <w:name w:val="page number"/>
    <w:basedOn w:val="Bekezdsalapbettpusa"/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">
    <w:name w:val="Body Text"/>
    <w:basedOn w:val="Norml"/>
    <w:pPr>
      <w:tabs>
        <w:tab w:val="center" w:pos="6663"/>
      </w:tabs>
    </w:pPr>
    <w:rPr>
      <w:b/>
      <w:i/>
      <w:sz w:val="20"/>
    </w:rPr>
  </w:style>
  <w:style w:type="paragraph" w:styleId="Szvegtrzs2">
    <w:name w:val="Body Text 2"/>
    <w:basedOn w:val="Norml"/>
    <w:pPr>
      <w:spacing w:after="120" w:line="480" w:lineRule="auto"/>
    </w:pPr>
  </w:style>
  <w:style w:type="paragraph" w:customStyle="1" w:styleId="Alr">
    <w:name w:val="Aláíró"/>
    <w:basedOn w:val="Norml"/>
    <w:pPr>
      <w:tabs>
        <w:tab w:val="center" w:pos="6804"/>
      </w:tabs>
      <w:jc w:val="both"/>
    </w:pPr>
    <w:rPr>
      <w:b/>
      <w:sz w:val="24"/>
    </w:rPr>
  </w:style>
  <w:style w:type="paragraph" w:customStyle="1" w:styleId="Iktat">
    <w:name w:val="Iktató"/>
    <w:basedOn w:val="Norml"/>
    <w:pPr>
      <w:jc w:val="both"/>
    </w:pPr>
    <w:rPr>
      <w:i/>
      <w:sz w:val="24"/>
    </w:rPr>
  </w:style>
  <w:style w:type="character" w:styleId="Hiperhivatkozs">
    <w:name w:val="Hyperlink"/>
    <w:rPr>
      <w:color w:val="0000FF"/>
      <w:u w:val="single"/>
    </w:rPr>
  </w:style>
  <w:style w:type="character" w:customStyle="1" w:styleId="lfejChar">
    <w:name w:val="Élőfej Char"/>
    <w:link w:val="lfej"/>
    <w:uiPriority w:val="99"/>
    <w:rsid w:val="00E849E4"/>
    <w:rPr>
      <w:sz w:val="28"/>
      <w:lang w:val="de-DE"/>
    </w:rPr>
  </w:style>
  <w:style w:type="table" w:styleId="Rcsostblzat">
    <w:name w:val="Table Grid"/>
    <w:basedOn w:val="Normltblzat"/>
    <w:rsid w:val="00EB67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fejlec-SzUF-leve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27D04-0054-484E-B394-5E012E43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fejlec-SzUF-level.dot</Template>
  <TotalTime>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Sopronkőhidai Fegyház és Börtön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kellner.bela</dc:creator>
  <cp:keywords/>
  <cp:lastModifiedBy>Béla Kellner</cp:lastModifiedBy>
  <cp:revision>16</cp:revision>
  <cp:lastPrinted>2019-12-03T13:04:00Z</cp:lastPrinted>
  <dcterms:created xsi:type="dcterms:W3CDTF">2021-08-14T07:14:00Z</dcterms:created>
  <dcterms:modified xsi:type="dcterms:W3CDTF">2023-01-06T11:16:00Z</dcterms:modified>
</cp:coreProperties>
</file>